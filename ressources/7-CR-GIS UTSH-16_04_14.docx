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4A7" w:rsidRDefault="00761D6D">
      <w:pPr>
        <w:pStyle w:val="Standard"/>
      </w:pPr>
      <w:r>
        <w:t>GIS UTSH</w:t>
      </w:r>
    </w:p>
    <w:p w:rsidR="002364A7" w:rsidRDefault="00761D6D">
      <w:pPr>
        <w:pStyle w:val="Standard"/>
      </w:pPr>
      <w:r>
        <w:t>Compte-rendu</w:t>
      </w:r>
    </w:p>
    <w:p w:rsidR="002364A7" w:rsidRDefault="002364A7">
      <w:pPr>
        <w:pStyle w:val="Standard"/>
      </w:pPr>
    </w:p>
    <w:p w:rsidR="002364A7" w:rsidRDefault="00761D6D">
      <w:pPr>
        <w:pStyle w:val="Standard"/>
      </w:pPr>
      <w:r>
        <w:t>Mercredi 16 avril 2014</w:t>
      </w:r>
    </w:p>
    <w:p w:rsidR="002364A7" w:rsidRDefault="002364A7">
      <w:pPr>
        <w:pStyle w:val="Standard"/>
      </w:pPr>
    </w:p>
    <w:p w:rsidR="002364A7" w:rsidRDefault="00761D6D">
      <w:pPr>
        <w:pStyle w:val="Standard"/>
      </w:pPr>
      <w:r>
        <w:t>Atelier de travail et bureau de direction.</w:t>
      </w:r>
    </w:p>
    <w:p w:rsidR="002364A7" w:rsidRDefault="002364A7">
      <w:pPr>
        <w:pStyle w:val="Standard"/>
      </w:pPr>
    </w:p>
    <w:p w:rsidR="002364A7" w:rsidRDefault="00761D6D">
      <w:pPr>
        <w:pStyle w:val="Standard"/>
      </w:pPr>
      <w:r>
        <w:rPr>
          <w:b/>
        </w:rPr>
        <w:t xml:space="preserve">Présents : </w:t>
      </w:r>
      <w:r>
        <w:t>Michel Dubois, Loic Sauvée ; Pascal Salembier ; Gunnar Declerck ; Charles Lenay</w:t>
      </w:r>
    </w:p>
    <w:p w:rsidR="002364A7" w:rsidRDefault="00761D6D">
      <w:pPr>
        <w:pStyle w:val="Standard"/>
      </w:pPr>
      <w:r>
        <w:rPr>
          <w:b/>
        </w:rPr>
        <w:tab/>
      </w:r>
      <w:r>
        <w:rPr>
          <w:b/>
        </w:rPr>
        <w:t xml:space="preserve">      Invité : </w:t>
      </w:r>
      <w:r>
        <w:t>Nicolas Martin, étudiant UTC</w:t>
      </w:r>
    </w:p>
    <w:p w:rsidR="002364A7" w:rsidRDefault="002364A7">
      <w:pPr>
        <w:pStyle w:val="Standard"/>
      </w:pPr>
    </w:p>
    <w:p w:rsidR="002364A7" w:rsidRDefault="00761D6D">
      <w:pPr>
        <w:pStyle w:val="Standard"/>
      </w:pPr>
      <w:r>
        <w:rPr>
          <w:b/>
        </w:rPr>
        <w:t>1-Master transversal</w:t>
      </w:r>
    </w:p>
    <w:p w:rsidR="002364A7" w:rsidRDefault="002364A7">
      <w:pPr>
        <w:pStyle w:val="Standard"/>
      </w:pPr>
    </w:p>
    <w:p w:rsidR="002364A7" w:rsidRDefault="00761D6D">
      <w:pPr>
        <w:pStyle w:val="Standard"/>
      </w:pPr>
      <w:r>
        <w:tab/>
        <w:t>Discussion sur un master autour des humanités numériques.</w:t>
      </w:r>
    </w:p>
    <w:p w:rsidR="002364A7" w:rsidRDefault="002364A7">
      <w:pPr>
        <w:pStyle w:val="Standard"/>
      </w:pPr>
    </w:p>
    <w:p w:rsidR="002364A7" w:rsidRDefault="00761D6D">
      <w:pPr>
        <w:pStyle w:val="Standard"/>
      </w:pPr>
      <w:r>
        <w:rPr>
          <w:b/>
        </w:rPr>
        <w:t xml:space="preserve">      Transparent présenté :</w:t>
      </w:r>
    </w:p>
    <w:p w:rsidR="002364A7" w:rsidRDefault="002364A7">
      <w:pPr>
        <w:pStyle w:val="Standard"/>
      </w:pPr>
    </w:p>
    <w:p w:rsidR="002364A7" w:rsidRDefault="00761D6D">
      <w:pPr>
        <w:pStyle w:val="Titre2LTGliederung1"/>
        <w:ind w:left="709"/>
        <w:rPr>
          <w:rFonts w:ascii="Times New Roman" w:eastAsia="Century Schoolbook" w:hAnsi="Times New Roman" w:cs="Century Schoolbook"/>
          <w:b/>
          <w:bCs/>
          <w:sz w:val="24"/>
          <w:szCs w:val="24"/>
        </w:rPr>
      </w:pPr>
      <w:r>
        <w:rPr>
          <w:rFonts w:ascii="Times New Roman" w:eastAsia="Century Schoolbook" w:hAnsi="Times New Roman" w:cs="Century Schoolbook"/>
          <w:b/>
          <w:bCs/>
          <w:sz w:val="24"/>
          <w:szCs w:val="24"/>
        </w:rPr>
        <w:t>1) Plan institutionnel / politique :</w:t>
      </w:r>
    </w:p>
    <w:p w:rsidR="002364A7" w:rsidRDefault="00761D6D">
      <w:pPr>
        <w:pStyle w:val="Titre2LTGliederung2"/>
        <w:tabs>
          <w:tab w:val="clear" w:pos="432"/>
          <w:tab w:val="clear" w:pos="1872"/>
          <w:tab w:val="clear" w:pos="3312"/>
          <w:tab w:val="clear" w:pos="4752"/>
          <w:tab w:val="clear" w:pos="6192"/>
          <w:tab w:val="clear" w:pos="7632"/>
          <w:tab w:val="clear" w:pos="9072"/>
          <w:tab w:val="clear" w:pos="10512"/>
          <w:tab w:val="clear" w:pos="11952"/>
          <w:tab w:val="clear" w:pos="13392"/>
          <w:tab w:val="clear" w:pos="14832"/>
          <w:tab w:val="left" w:pos="1141"/>
          <w:tab w:val="left" w:pos="2581"/>
          <w:tab w:val="left" w:pos="4021"/>
          <w:tab w:val="left" w:pos="5461"/>
          <w:tab w:val="left" w:pos="6901"/>
          <w:tab w:val="left" w:pos="8341"/>
          <w:tab w:val="left" w:pos="9781"/>
          <w:tab w:val="left" w:pos="11221"/>
          <w:tab w:val="left" w:pos="12661"/>
          <w:tab w:val="left" w:pos="14101"/>
          <w:tab w:val="left" w:pos="15541"/>
        </w:tabs>
        <w:spacing w:before="80" w:line="216" w:lineRule="auto"/>
        <w:ind w:left="709"/>
      </w:pPr>
      <w:r>
        <w:rPr>
          <w:rFonts w:ascii="Times New Roman" w:eastAsia="Century Schoolbook" w:hAnsi="Times New Roman" w:cs="Century Schoolbook"/>
          <w:sz w:val="24"/>
          <w:szCs w:val="24"/>
        </w:rPr>
        <w:t xml:space="preserve">Importance internationale des "Digital </w:t>
      </w:r>
      <w:proofErr w:type="spellStart"/>
      <w:r>
        <w:rPr>
          <w:rFonts w:ascii="Times New Roman" w:eastAsia="Century Schoolbook" w:hAnsi="Times New Roman" w:cs="Century Schoolbook"/>
          <w:sz w:val="24"/>
          <w:szCs w:val="24"/>
        </w:rPr>
        <w:t>Humanities</w:t>
      </w:r>
      <w:proofErr w:type="spellEnd"/>
      <w:r>
        <w:rPr>
          <w:rFonts w:ascii="Times New Roman" w:eastAsia="Century Schoolbook" w:hAnsi="Times New Roman" w:cs="Century Schoolbook"/>
          <w:sz w:val="24"/>
          <w:szCs w:val="24"/>
        </w:rPr>
        <w:t>" ; promotion</w:t>
      </w:r>
      <w:r>
        <w:rPr>
          <w:rFonts w:ascii="Times New Roman" w:eastAsia="Century Schoolbook" w:hAnsi="Times New Roman" w:cs="Century Schoolbook"/>
          <w:sz w:val="24"/>
          <w:szCs w:val="24"/>
        </w:rPr>
        <w:t xml:space="preserve"> par la commission </w:t>
      </w:r>
      <w:r>
        <w:rPr>
          <w:rFonts w:ascii="Times New Roman" w:hAnsi="Times New Roman"/>
          <w:sz w:val="24"/>
          <w:szCs w:val="24"/>
        </w:rPr>
        <w:t>européenne, par le ministère qui a créé le cadre national d’une mention de Master en "Humanités Numériques« ; bonne image en région.</w:t>
      </w:r>
    </w:p>
    <w:p w:rsidR="002364A7" w:rsidRDefault="00761D6D">
      <w:pPr>
        <w:pStyle w:val="Titre2LTGliederung1"/>
        <w:tabs>
          <w:tab w:val="clear" w:pos="1010"/>
          <w:tab w:val="clear" w:pos="2450"/>
          <w:tab w:val="clear" w:pos="3890"/>
          <w:tab w:val="clear" w:pos="5330"/>
          <w:tab w:val="clear" w:pos="6770"/>
          <w:tab w:val="clear" w:pos="8210"/>
          <w:tab w:val="clear" w:pos="9650"/>
          <w:tab w:val="clear" w:pos="11090"/>
          <w:tab w:val="clear" w:pos="12530"/>
          <w:tab w:val="clear" w:pos="13970"/>
          <w:tab w:val="clear" w:pos="15410"/>
          <w:tab w:val="left" w:pos="1719"/>
          <w:tab w:val="left" w:pos="3159"/>
          <w:tab w:val="left" w:pos="4599"/>
          <w:tab w:val="left" w:pos="6039"/>
          <w:tab w:val="left" w:pos="7479"/>
          <w:tab w:val="left" w:pos="8919"/>
          <w:tab w:val="left" w:pos="10359"/>
          <w:tab w:val="left" w:pos="11799"/>
          <w:tab w:val="left" w:pos="13239"/>
          <w:tab w:val="left" w:pos="14679"/>
          <w:tab w:val="left" w:pos="16119"/>
        </w:tabs>
        <w:spacing w:line="216" w:lineRule="auto"/>
        <w:ind w:left="709"/>
      </w:pPr>
      <w:r>
        <w:rPr>
          <w:rFonts w:ascii="Times New Roman" w:eastAsia="Century Schoolbook" w:hAnsi="Times New Roman" w:cs="Century Schoolbook"/>
          <w:b/>
          <w:bCs/>
          <w:sz w:val="24"/>
          <w:szCs w:val="24"/>
        </w:rPr>
        <w:t>2) Plan économique : demande forte sur le marché du travail</w:t>
      </w:r>
      <w:r>
        <w:rPr>
          <w:rFonts w:ascii="Times New Roman" w:hAnsi="Times New Roman"/>
          <w:sz w:val="24"/>
          <w:szCs w:val="24"/>
        </w:rPr>
        <w:t xml:space="preserve"> :</w:t>
      </w:r>
    </w:p>
    <w:p w:rsidR="002364A7" w:rsidRDefault="00761D6D">
      <w:pPr>
        <w:pStyle w:val="Titre2LTGliederung2"/>
        <w:tabs>
          <w:tab w:val="clear" w:pos="432"/>
          <w:tab w:val="clear" w:pos="1872"/>
          <w:tab w:val="clear" w:pos="3312"/>
          <w:tab w:val="clear" w:pos="4752"/>
          <w:tab w:val="clear" w:pos="6192"/>
          <w:tab w:val="clear" w:pos="7632"/>
          <w:tab w:val="clear" w:pos="9072"/>
          <w:tab w:val="clear" w:pos="10512"/>
          <w:tab w:val="clear" w:pos="11952"/>
          <w:tab w:val="clear" w:pos="13392"/>
          <w:tab w:val="clear" w:pos="14832"/>
          <w:tab w:val="left" w:pos="1141"/>
          <w:tab w:val="left" w:pos="2581"/>
          <w:tab w:val="left" w:pos="4021"/>
          <w:tab w:val="left" w:pos="5461"/>
          <w:tab w:val="left" w:pos="6901"/>
          <w:tab w:val="left" w:pos="8341"/>
          <w:tab w:val="left" w:pos="9781"/>
          <w:tab w:val="left" w:pos="11221"/>
          <w:tab w:val="left" w:pos="12661"/>
          <w:tab w:val="left" w:pos="14101"/>
          <w:tab w:val="left" w:pos="15541"/>
        </w:tabs>
        <w:spacing w:before="80" w:line="216" w:lineRule="auto"/>
        <w:ind w:left="709"/>
      </w:pPr>
      <w:r>
        <w:rPr>
          <w:rFonts w:ascii="Times New Roman" w:eastAsia="Century Schoolbook" w:hAnsi="Times New Roman" w:cs="Century Schoolbook"/>
          <w:sz w:val="24"/>
          <w:szCs w:val="24"/>
        </w:rPr>
        <w:t xml:space="preserve">Cartographie des métiers du </w:t>
      </w:r>
      <w:r>
        <w:rPr>
          <w:rFonts w:ascii="Times New Roman" w:hAnsi="Times New Roman"/>
          <w:color w:val="D2611C"/>
          <w:sz w:val="24"/>
          <w:szCs w:val="24"/>
          <w:u w:val="single"/>
        </w:rPr>
        <w:t>SYNTEC-Numérique</w:t>
      </w:r>
      <w:r>
        <w:rPr>
          <w:rFonts w:ascii="Times New Roman" w:hAnsi="Times New Roman"/>
          <w:sz w:val="24"/>
          <w:szCs w:val="24"/>
        </w:rPr>
        <w:t xml:space="preserve"> : web designer, </w:t>
      </w:r>
      <w:proofErr w:type="spellStart"/>
      <w:r>
        <w:rPr>
          <w:rFonts w:ascii="Times New Roman" w:hAnsi="Times New Roman"/>
          <w:sz w:val="24"/>
          <w:szCs w:val="24"/>
        </w:rPr>
        <w:t>community</w:t>
      </w:r>
      <w:proofErr w:type="spellEnd"/>
      <w:r>
        <w:rPr>
          <w:rFonts w:ascii="Times New Roman" w:hAnsi="Times New Roman"/>
          <w:sz w:val="24"/>
          <w:szCs w:val="24"/>
        </w:rPr>
        <w:t xml:space="preserve"> manager, développeur web et mobile, analyste </w:t>
      </w:r>
      <w:proofErr w:type="spellStart"/>
      <w:r>
        <w:rPr>
          <w:rFonts w:ascii="Times New Roman" w:hAnsi="Times New Roman"/>
          <w:sz w:val="24"/>
          <w:szCs w:val="24"/>
        </w:rPr>
        <w:t>big</w:t>
      </w:r>
      <w:proofErr w:type="spellEnd"/>
      <w:r>
        <w:rPr>
          <w:rFonts w:ascii="Times New Roman" w:hAnsi="Times New Roman"/>
          <w:sz w:val="24"/>
          <w:szCs w:val="24"/>
        </w:rPr>
        <w:t xml:space="preserve"> data, architecte </w:t>
      </w:r>
      <w:proofErr w:type="spellStart"/>
      <w:r>
        <w:rPr>
          <w:rFonts w:ascii="Times New Roman" w:hAnsi="Times New Roman"/>
          <w:sz w:val="24"/>
          <w:szCs w:val="24"/>
        </w:rPr>
        <w:t>cloud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computing</w:t>
      </w:r>
      <w:proofErr w:type="spellEnd"/>
      <w:r>
        <w:rPr>
          <w:rFonts w:ascii="Times New Roman" w:hAnsi="Times New Roman"/>
          <w:sz w:val="24"/>
          <w:szCs w:val="24"/>
        </w:rPr>
        <w:t>, analyste cyber sécurité, consultant référencement, etc.</w:t>
      </w:r>
    </w:p>
    <w:p w:rsidR="002364A7" w:rsidRDefault="00761D6D">
      <w:pPr>
        <w:pStyle w:val="Titre2LTGliederung2"/>
        <w:tabs>
          <w:tab w:val="clear" w:pos="432"/>
          <w:tab w:val="clear" w:pos="1872"/>
          <w:tab w:val="clear" w:pos="3312"/>
          <w:tab w:val="clear" w:pos="4752"/>
          <w:tab w:val="clear" w:pos="6192"/>
          <w:tab w:val="clear" w:pos="7632"/>
          <w:tab w:val="clear" w:pos="9072"/>
          <w:tab w:val="clear" w:pos="10512"/>
          <w:tab w:val="clear" w:pos="11952"/>
          <w:tab w:val="clear" w:pos="13392"/>
          <w:tab w:val="clear" w:pos="14832"/>
          <w:tab w:val="left" w:pos="1141"/>
          <w:tab w:val="left" w:pos="2581"/>
          <w:tab w:val="left" w:pos="4021"/>
          <w:tab w:val="left" w:pos="5461"/>
          <w:tab w:val="left" w:pos="6901"/>
          <w:tab w:val="left" w:pos="8341"/>
          <w:tab w:val="left" w:pos="9781"/>
          <w:tab w:val="left" w:pos="11221"/>
          <w:tab w:val="left" w:pos="12661"/>
          <w:tab w:val="left" w:pos="14101"/>
          <w:tab w:val="left" w:pos="15541"/>
        </w:tabs>
        <w:spacing w:before="80" w:line="216" w:lineRule="auto"/>
        <w:ind w:left="709"/>
      </w:pPr>
      <w:r>
        <w:rPr>
          <w:rFonts w:ascii="Times New Roman" w:eastAsia="Century Schoolbook" w:hAnsi="Times New Roman" w:cs="Century Schoolbook"/>
          <w:sz w:val="24"/>
          <w:szCs w:val="24"/>
        </w:rPr>
        <w:t xml:space="preserve">Les compétences pour la compréhension des environnements numériques dans 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’évolution de nombreux métiers</w:t>
      </w:r>
    </w:p>
    <w:p w:rsidR="002364A7" w:rsidRDefault="00761D6D">
      <w:pPr>
        <w:pStyle w:val="Titre2LTGliederung1"/>
        <w:tabs>
          <w:tab w:val="clear" w:pos="1010"/>
          <w:tab w:val="clear" w:pos="2450"/>
          <w:tab w:val="clear" w:pos="3890"/>
          <w:tab w:val="clear" w:pos="5330"/>
          <w:tab w:val="clear" w:pos="6770"/>
          <w:tab w:val="clear" w:pos="8210"/>
          <w:tab w:val="clear" w:pos="9650"/>
          <w:tab w:val="clear" w:pos="11090"/>
          <w:tab w:val="clear" w:pos="12530"/>
          <w:tab w:val="clear" w:pos="13970"/>
          <w:tab w:val="clear" w:pos="15410"/>
          <w:tab w:val="left" w:pos="1719"/>
          <w:tab w:val="left" w:pos="3159"/>
          <w:tab w:val="left" w:pos="4599"/>
          <w:tab w:val="left" w:pos="6039"/>
          <w:tab w:val="left" w:pos="7479"/>
          <w:tab w:val="left" w:pos="8919"/>
          <w:tab w:val="left" w:pos="10359"/>
          <w:tab w:val="left" w:pos="11799"/>
          <w:tab w:val="left" w:pos="13239"/>
          <w:tab w:val="left" w:pos="14679"/>
          <w:tab w:val="left" w:pos="16119"/>
        </w:tabs>
        <w:spacing w:line="216" w:lineRule="auto"/>
        <w:ind w:left="709"/>
        <w:rPr>
          <w:rFonts w:ascii="Times New Roman" w:eastAsia="Century Schoolbook" w:hAnsi="Times New Roman" w:cs="Century Schoolbook"/>
          <w:b/>
          <w:bCs/>
          <w:sz w:val="24"/>
          <w:szCs w:val="24"/>
        </w:rPr>
      </w:pPr>
      <w:r>
        <w:rPr>
          <w:rFonts w:ascii="Times New Roman" w:eastAsia="Century Schoolbook" w:hAnsi="Times New Roman" w:cs="Century Schoolbook"/>
          <w:b/>
          <w:bCs/>
          <w:sz w:val="24"/>
          <w:szCs w:val="24"/>
        </w:rPr>
        <w:t>3) Contenu imprécis</w:t>
      </w:r>
    </w:p>
    <w:p w:rsidR="002364A7" w:rsidRDefault="00761D6D">
      <w:pPr>
        <w:pStyle w:val="Titre2LTGliederung2"/>
        <w:tabs>
          <w:tab w:val="clear" w:pos="432"/>
          <w:tab w:val="clear" w:pos="1872"/>
          <w:tab w:val="clear" w:pos="3312"/>
          <w:tab w:val="clear" w:pos="4752"/>
          <w:tab w:val="clear" w:pos="6192"/>
          <w:tab w:val="clear" w:pos="7632"/>
          <w:tab w:val="clear" w:pos="9072"/>
          <w:tab w:val="clear" w:pos="10512"/>
          <w:tab w:val="clear" w:pos="11952"/>
          <w:tab w:val="clear" w:pos="13392"/>
          <w:tab w:val="clear" w:pos="14832"/>
          <w:tab w:val="left" w:pos="1141"/>
          <w:tab w:val="left" w:pos="2581"/>
          <w:tab w:val="left" w:pos="4021"/>
          <w:tab w:val="left" w:pos="5461"/>
          <w:tab w:val="left" w:pos="6901"/>
          <w:tab w:val="left" w:pos="8341"/>
          <w:tab w:val="left" w:pos="9781"/>
          <w:tab w:val="left" w:pos="11221"/>
          <w:tab w:val="left" w:pos="12661"/>
          <w:tab w:val="left" w:pos="14101"/>
          <w:tab w:val="left" w:pos="15541"/>
        </w:tabs>
        <w:spacing w:before="80" w:line="216" w:lineRule="auto"/>
        <w:ind w:left="709"/>
      </w:pPr>
      <w:r>
        <w:rPr>
          <w:rFonts w:ascii="Times New Roman" w:eastAsia="Century Schoolbook" w:hAnsi="Times New Roman" w:cs="Century Schoolbook"/>
          <w:sz w:val="24"/>
          <w:szCs w:val="24"/>
        </w:rPr>
        <w:t xml:space="preserve">Hybridation de l’informatique et des humanités. Les universités de technologies </w:t>
      </w:r>
      <w:r>
        <w:rPr>
          <w:rFonts w:ascii="Times New Roman" w:hAnsi="Times New Roman"/>
          <w:sz w:val="24"/>
          <w:szCs w:val="24"/>
        </w:rPr>
        <w:t>disposent d’un avantage.</w:t>
      </w:r>
    </w:p>
    <w:p w:rsidR="002364A7" w:rsidRDefault="00761D6D">
      <w:pPr>
        <w:pStyle w:val="Titre2LTGliederung1"/>
        <w:tabs>
          <w:tab w:val="clear" w:pos="1010"/>
          <w:tab w:val="clear" w:pos="2450"/>
          <w:tab w:val="clear" w:pos="3890"/>
          <w:tab w:val="clear" w:pos="5330"/>
          <w:tab w:val="clear" w:pos="6770"/>
          <w:tab w:val="clear" w:pos="8210"/>
          <w:tab w:val="clear" w:pos="9650"/>
          <w:tab w:val="clear" w:pos="11090"/>
          <w:tab w:val="clear" w:pos="12530"/>
          <w:tab w:val="clear" w:pos="13970"/>
          <w:tab w:val="clear" w:pos="15410"/>
          <w:tab w:val="left" w:pos="1719"/>
          <w:tab w:val="left" w:pos="3159"/>
          <w:tab w:val="left" w:pos="4599"/>
          <w:tab w:val="left" w:pos="6039"/>
          <w:tab w:val="left" w:pos="7479"/>
          <w:tab w:val="left" w:pos="8919"/>
          <w:tab w:val="left" w:pos="10359"/>
          <w:tab w:val="left" w:pos="11799"/>
          <w:tab w:val="left" w:pos="13239"/>
          <w:tab w:val="left" w:pos="14679"/>
          <w:tab w:val="left" w:pos="16119"/>
        </w:tabs>
        <w:spacing w:line="216" w:lineRule="auto"/>
        <w:ind w:left="709"/>
        <w:rPr>
          <w:rFonts w:ascii="Times New Roman" w:eastAsia="Century Schoolbook" w:hAnsi="Times New Roman" w:cs="Century Schoolbook"/>
          <w:b/>
          <w:bCs/>
          <w:sz w:val="24"/>
          <w:szCs w:val="24"/>
        </w:rPr>
      </w:pPr>
      <w:r>
        <w:rPr>
          <w:rFonts w:ascii="Times New Roman" w:eastAsia="Century Schoolbook" w:hAnsi="Times New Roman" w:cs="Century Schoolbook"/>
          <w:b/>
          <w:bCs/>
          <w:sz w:val="24"/>
          <w:szCs w:val="24"/>
        </w:rPr>
        <w:t>4) Opportunité pour notre GIS :</w:t>
      </w:r>
    </w:p>
    <w:p w:rsidR="002364A7" w:rsidRDefault="00761D6D">
      <w:pPr>
        <w:pStyle w:val="Titre2LTGliederung2"/>
        <w:tabs>
          <w:tab w:val="clear" w:pos="432"/>
          <w:tab w:val="clear" w:pos="1872"/>
          <w:tab w:val="clear" w:pos="3312"/>
          <w:tab w:val="clear" w:pos="4752"/>
          <w:tab w:val="clear" w:pos="6192"/>
          <w:tab w:val="clear" w:pos="7632"/>
          <w:tab w:val="clear" w:pos="9072"/>
          <w:tab w:val="clear" w:pos="10512"/>
          <w:tab w:val="clear" w:pos="11952"/>
          <w:tab w:val="clear" w:pos="13392"/>
          <w:tab w:val="clear" w:pos="14832"/>
          <w:tab w:val="left" w:pos="1141"/>
          <w:tab w:val="left" w:pos="2581"/>
          <w:tab w:val="left" w:pos="4021"/>
          <w:tab w:val="left" w:pos="5461"/>
          <w:tab w:val="left" w:pos="6901"/>
          <w:tab w:val="left" w:pos="8341"/>
          <w:tab w:val="left" w:pos="9781"/>
          <w:tab w:val="left" w:pos="11221"/>
          <w:tab w:val="left" w:pos="12661"/>
          <w:tab w:val="left" w:pos="14101"/>
          <w:tab w:val="left" w:pos="15541"/>
        </w:tabs>
        <w:spacing w:line="216" w:lineRule="auto"/>
        <w:ind w:left="709"/>
        <w:rPr>
          <w:rFonts w:ascii="Times New Roman" w:eastAsia="Century Schoolbook" w:hAnsi="Times New Roman" w:cs="Century Schoolbook"/>
          <w:sz w:val="24"/>
          <w:szCs w:val="24"/>
        </w:rPr>
      </w:pPr>
      <w:proofErr w:type="gramStart"/>
      <w:r>
        <w:rPr>
          <w:rFonts w:ascii="Times New Roman" w:eastAsia="Century Schoolbook" w:hAnsi="Times New Roman" w:cs="Century Schoolbook"/>
          <w:sz w:val="24"/>
          <w:szCs w:val="24"/>
        </w:rPr>
        <w:t>utilisation</w:t>
      </w:r>
      <w:proofErr w:type="gramEnd"/>
      <w:r>
        <w:rPr>
          <w:rFonts w:ascii="Times New Roman" w:eastAsia="Century Schoolbook" w:hAnsi="Times New Roman" w:cs="Century Schoolbook"/>
          <w:sz w:val="24"/>
          <w:szCs w:val="24"/>
        </w:rPr>
        <w:t xml:space="preserve"> des technologies numériques pour l’enseignement des huma</w:t>
      </w:r>
      <w:r>
        <w:rPr>
          <w:rFonts w:ascii="Times New Roman" w:eastAsia="Century Schoolbook" w:hAnsi="Times New Roman" w:cs="Century Schoolbook"/>
          <w:sz w:val="24"/>
          <w:szCs w:val="24"/>
        </w:rPr>
        <w:t>nités numériques</w:t>
      </w:r>
    </w:p>
    <w:p w:rsidR="002364A7" w:rsidRDefault="002364A7">
      <w:pPr>
        <w:pStyle w:val="Standard"/>
        <w:ind w:left="709"/>
      </w:pPr>
    </w:p>
    <w:p w:rsidR="002364A7" w:rsidRDefault="00761D6D">
      <w:pPr>
        <w:pStyle w:val="Standard"/>
        <w:ind w:left="709"/>
        <w:jc w:val="both"/>
      </w:pPr>
      <w:r>
        <w:rPr>
          <w:b/>
        </w:rPr>
        <w:t>CF Interactions avril 2014 (revue de l’UTC) : p 15 « Humanités numériques »</w:t>
      </w:r>
    </w:p>
    <w:p w:rsidR="002364A7" w:rsidRDefault="002364A7">
      <w:pPr>
        <w:pStyle w:val="Standard"/>
      </w:pPr>
    </w:p>
    <w:p w:rsidR="002364A7" w:rsidRDefault="00761D6D">
      <w:pPr>
        <w:pStyle w:val="Standard"/>
      </w:pPr>
      <w:r>
        <w:t xml:space="preserve">La conclusion de notre discussion est qu’un master en </w:t>
      </w:r>
      <w:proofErr w:type="spellStart"/>
      <w:r>
        <w:t>techno-logie</w:t>
      </w:r>
      <w:proofErr w:type="spellEnd"/>
      <w:r>
        <w:t xml:space="preserve"> orienté « Humanité numérique » semble pertinente et est un projet opportun pour notre GIS où </w:t>
      </w:r>
      <w:r>
        <w:t>les compétences sont distribuées. Par exemple, à l'UTBM, l'histoire des technologies du numérique et la philosophie du jeu vidéo, à l'UTT, le CSCW ; à l'UTC l'épistémologie, l'économie</w:t>
      </w:r>
      <w:r w:rsidR="00267DAF">
        <w:t xml:space="preserve"> et le droit</w:t>
      </w:r>
      <w:r>
        <w:t>, la cartographie et le design d'expérience : à l'IPLSB le numérique dan</w:t>
      </w:r>
      <w:r>
        <w:t>s les technologies du vivant... ce ne sont que de premières idées pour des modules qui pourraient être partagés.</w:t>
      </w:r>
    </w:p>
    <w:p w:rsidR="002364A7" w:rsidRDefault="00761D6D">
      <w:pPr>
        <w:pStyle w:val="Standard"/>
      </w:pPr>
      <w:r>
        <w:t>Il nous faut donc lancer une réflexion plus approfondie dans nos différentes équipes. En effet, il nous faut savoir marquer notre originalité e</w:t>
      </w:r>
      <w:r>
        <w:t xml:space="preserve">n tant qu'universités et écoles de technologie dans un secteur à la mode et qui donc va devenir rapidement concurrentiel : « Humanité </w:t>
      </w:r>
      <w:r>
        <w:rPr>
          <w:u w:val="single"/>
        </w:rPr>
        <w:t>du</w:t>
      </w:r>
      <w:r>
        <w:t xml:space="preserve"> numérique » ; « Anthropologie et design numérique » ; « Anthropologie et écologie du numérique » ; « Humanités et techn</w:t>
      </w:r>
      <w:r>
        <w:t>ologies numériques » ;…</w:t>
      </w:r>
    </w:p>
    <w:p w:rsidR="002364A7" w:rsidRDefault="002364A7">
      <w:pPr>
        <w:pStyle w:val="Standard"/>
        <w:ind w:left="360"/>
        <w:jc w:val="both"/>
      </w:pPr>
    </w:p>
    <w:p w:rsidR="002364A7" w:rsidRDefault="002364A7">
      <w:pPr>
        <w:pStyle w:val="Standard"/>
        <w:ind w:left="360"/>
        <w:jc w:val="both"/>
      </w:pPr>
    </w:p>
    <w:p w:rsidR="002364A7" w:rsidRDefault="00761D6D">
      <w:pPr>
        <w:pStyle w:val="Standard"/>
        <w:jc w:val="both"/>
      </w:pPr>
      <w:r>
        <w:t xml:space="preserve">2) </w:t>
      </w:r>
      <w:r>
        <w:rPr>
          <w:b/>
        </w:rPr>
        <w:t>Futur Site du GIS</w:t>
      </w:r>
    </w:p>
    <w:p w:rsidR="002364A7" w:rsidRDefault="00761D6D">
      <w:pPr>
        <w:pStyle w:val="Standard"/>
        <w:ind w:left="360"/>
        <w:jc w:val="both"/>
      </w:pPr>
      <w:r>
        <w:t>Nicolas Martin : Etudiant en LO18 nous présente la maquette du site qu'il réalise avec deux autres étudiants.</w:t>
      </w:r>
    </w:p>
    <w:p w:rsidR="002364A7" w:rsidRDefault="00761D6D">
      <w:pPr>
        <w:pStyle w:val="Standard"/>
        <w:jc w:val="both"/>
      </w:pPr>
      <w:r>
        <w:lastRenderedPageBreak/>
        <w:t xml:space="preserve">L'analyse approfondie du site débouche sur de nombreuses spécifications. Une première version </w:t>
      </w:r>
      <w:r>
        <w:t>fonctionnelle devra être prête pour le 14 mai.</w:t>
      </w:r>
    </w:p>
    <w:p w:rsidR="002364A7" w:rsidRDefault="002364A7">
      <w:pPr>
        <w:pStyle w:val="Standard"/>
        <w:jc w:val="both"/>
      </w:pPr>
    </w:p>
    <w:p w:rsidR="002364A7" w:rsidRDefault="00761D6D">
      <w:pPr>
        <w:pStyle w:val="Standard"/>
        <w:jc w:val="both"/>
        <w:rPr>
          <w:b/>
          <w:color w:val="FF0000"/>
        </w:rPr>
      </w:pPr>
      <w:r>
        <w:rPr>
          <w:b/>
          <w:color w:val="FF0000"/>
        </w:rPr>
        <w:t>Chaque équipe doit rapidement envoyer quelques images.</w:t>
      </w:r>
    </w:p>
    <w:p w:rsidR="002364A7" w:rsidRDefault="002364A7">
      <w:pPr>
        <w:pStyle w:val="Standard"/>
        <w:jc w:val="both"/>
      </w:pPr>
    </w:p>
    <w:p w:rsidR="002364A7" w:rsidRDefault="00761D6D">
      <w:pPr>
        <w:pStyle w:val="Standard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Préparation du comité directeur</w:t>
      </w:r>
    </w:p>
    <w:p w:rsidR="002364A7" w:rsidRDefault="002364A7">
      <w:pPr>
        <w:pStyle w:val="Standard"/>
        <w:jc w:val="both"/>
      </w:pPr>
    </w:p>
    <w:p w:rsidR="00267DAF" w:rsidRDefault="00761D6D">
      <w:pPr>
        <w:pStyle w:val="Standard"/>
        <w:jc w:val="both"/>
      </w:pPr>
      <w:r>
        <w:t xml:space="preserve">Nous avons préparé le rapport d'activité et la présentation qui sera effectué lors du premier comité directeur. </w:t>
      </w:r>
      <w:r w:rsidR="00267DAF">
        <w:t>[</w:t>
      </w:r>
      <w:proofErr w:type="gramStart"/>
      <w:r w:rsidR="00267DAF">
        <w:t>je</w:t>
      </w:r>
      <w:proofErr w:type="gramEnd"/>
      <w:r w:rsidR="00267DAF">
        <w:t xml:space="preserve"> me renseigne, mais il semble que ce jour là ne seront invités que le comité directeur et le bureau de direction]</w:t>
      </w:r>
    </w:p>
    <w:p w:rsidR="002364A7" w:rsidRDefault="00761D6D">
      <w:pPr>
        <w:pStyle w:val="Standard"/>
        <w:jc w:val="both"/>
      </w:pPr>
      <w:r>
        <w:t>En part</w:t>
      </w:r>
      <w:r>
        <w:t xml:space="preserve">iculier nous avons travaillé sur les thématiques qui seront portées par le GIS. Quels critères pour définir des projets de </w:t>
      </w:r>
      <w:proofErr w:type="spellStart"/>
      <w:r>
        <w:t>techno-logie</w:t>
      </w:r>
      <w:proofErr w:type="spellEnd"/>
      <w:r>
        <w:t xml:space="preserve"> qui articuleront concrètement SHS et SPI ? Nous nous proposons de travailler à partir d'exemples.</w:t>
      </w:r>
    </w:p>
    <w:p w:rsidR="002364A7" w:rsidRDefault="002364A7">
      <w:pPr>
        <w:pStyle w:val="Standard"/>
        <w:jc w:val="both"/>
      </w:pPr>
    </w:p>
    <w:p w:rsidR="002364A7" w:rsidRDefault="00761D6D">
      <w:pPr>
        <w:pStyle w:val="Standard"/>
        <w:numPr>
          <w:ilvl w:val="0"/>
          <w:numId w:val="4"/>
        </w:numPr>
        <w:jc w:val="both"/>
      </w:pPr>
      <w:r>
        <w:t>Interactions Humain-R</w:t>
      </w:r>
      <w:r>
        <w:t>obots</w:t>
      </w:r>
    </w:p>
    <w:p w:rsidR="002364A7" w:rsidRDefault="00761D6D">
      <w:pPr>
        <w:pStyle w:val="Standard"/>
        <w:ind w:left="1418"/>
        <w:jc w:val="both"/>
      </w:pPr>
      <w:r>
        <w:t xml:space="preserve">Confiance et maîtrise ; Double </w:t>
      </w:r>
      <w:proofErr w:type="spellStart"/>
      <w:r>
        <w:t>bind</w:t>
      </w:r>
      <w:proofErr w:type="spellEnd"/>
      <w:r>
        <w:t xml:space="preserve"> entre obéissance et autonomie ; Rapports de domestication</w:t>
      </w:r>
    </w:p>
    <w:p w:rsidR="002364A7" w:rsidRDefault="00761D6D">
      <w:pPr>
        <w:pStyle w:val="Standard"/>
        <w:numPr>
          <w:ilvl w:val="0"/>
          <w:numId w:val="5"/>
        </w:numPr>
        <w:jc w:val="both"/>
      </w:pPr>
      <w:r>
        <w:t>Territoires numériques</w:t>
      </w:r>
    </w:p>
    <w:p w:rsidR="002364A7" w:rsidRDefault="00761D6D">
      <w:pPr>
        <w:pStyle w:val="Standard"/>
        <w:numPr>
          <w:ilvl w:val="0"/>
          <w:numId w:val="5"/>
        </w:numPr>
        <w:jc w:val="both"/>
      </w:pPr>
      <w:r>
        <w:t>Technologies du care</w:t>
      </w:r>
    </w:p>
    <w:p w:rsidR="002364A7" w:rsidRDefault="00761D6D">
      <w:pPr>
        <w:pStyle w:val="Standard"/>
        <w:ind w:left="1418" w:hanging="360"/>
        <w:jc w:val="both"/>
      </w:pPr>
      <w:r>
        <w:t>Médecine et liens sociaux.</w:t>
      </w:r>
    </w:p>
    <w:p w:rsidR="002364A7" w:rsidRDefault="00761D6D">
      <w:pPr>
        <w:pStyle w:val="Standard"/>
        <w:numPr>
          <w:ilvl w:val="0"/>
          <w:numId w:val="5"/>
        </w:numPr>
        <w:jc w:val="both"/>
      </w:pPr>
      <w:r>
        <w:t>Vivant, Technique et Société</w:t>
      </w:r>
    </w:p>
    <w:p w:rsidR="002364A7" w:rsidRDefault="00761D6D">
      <w:pPr>
        <w:pStyle w:val="Standard"/>
        <w:ind w:left="1418"/>
        <w:jc w:val="both"/>
      </w:pPr>
      <w:proofErr w:type="spellStart"/>
      <w:r>
        <w:t>Agrotechnie</w:t>
      </w:r>
      <w:proofErr w:type="spellEnd"/>
      <w:r>
        <w:t xml:space="preserve"> ; </w:t>
      </w:r>
      <w:proofErr w:type="spellStart"/>
      <w:r>
        <w:t>agromachine</w:t>
      </w:r>
      <w:proofErr w:type="spellEnd"/>
      <w:r>
        <w:t>. Bioinformatique. L'IPLSB prés</w:t>
      </w:r>
      <w:r>
        <w:t xml:space="preserve">ente sur ce sujet un projet de séminaire particulièrement pertinent pour la cible poursuivie par notre GIS. Il s'agira de travailler sur les relations Technique / Vivant en agriculture : agriculture de précision permise par le numérique ; nouvelles formes </w:t>
      </w:r>
      <w:r>
        <w:t xml:space="preserve">d'autonomie, pour le cultivateur, pour les animaux, pour les machines ; nouvelles organisations territoriales. Un projet plus précis est en pièce jointe. Il devrait permettre de mobiliser des industriels et des chercheurs, aussi bien en SPI (PIVERT) qu'en </w:t>
      </w:r>
      <w:r>
        <w:t>SHS (philosophie, économie, sociologie, sciences cognitives,...).</w:t>
      </w:r>
    </w:p>
    <w:p w:rsidR="002364A7" w:rsidRDefault="002364A7">
      <w:pPr>
        <w:pStyle w:val="Standard"/>
        <w:jc w:val="both"/>
      </w:pPr>
    </w:p>
    <w:p w:rsidR="002364A7" w:rsidRDefault="002364A7">
      <w:pPr>
        <w:pStyle w:val="Standard"/>
        <w:jc w:val="both"/>
      </w:pPr>
    </w:p>
    <w:sectPr w:rsidR="002364A7" w:rsidSect="002364A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1D6D" w:rsidRDefault="00761D6D" w:rsidP="002364A7">
      <w:r>
        <w:separator/>
      </w:r>
    </w:p>
  </w:endnote>
  <w:endnote w:type="continuationSeparator" w:id="0">
    <w:p w:rsidR="00761D6D" w:rsidRDefault="00761D6D" w:rsidP="002364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entury Schoolbook"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1D6D" w:rsidRDefault="00761D6D" w:rsidP="002364A7">
      <w:r w:rsidRPr="002364A7">
        <w:rPr>
          <w:color w:val="000000"/>
        </w:rPr>
        <w:separator/>
      </w:r>
    </w:p>
  </w:footnote>
  <w:footnote w:type="continuationSeparator" w:id="0">
    <w:p w:rsidR="00761D6D" w:rsidRDefault="00761D6D" w:rsidP="002364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50420"/>
    <w:multiLevelType w:val="multilevel"/>
    <w:tmpl w:val="DB62C3F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283E198B"/>
    <w:multiLevelType w:val="multilevel"/>
    <w:tmpl w:val="2A0A139C"/>
    <w:styleLink w:val="WWNum2"/>
    <w:lvl w:ilvl="0">
      <w:start w:val="3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2">
    <w:nsid w:val="36366CB3"/>
    <w:multiLevelType w:val="multilevel"/>
    <w:tmpl w:val="C1020350"/>
    <w:styleLink w:val="WWNum1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3">
    <w:nsid w:val="40E551BF"/>
    <w:multiLevelType w:val="multilevel"/>
    <w:tmpl w:val="9856C89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>
    <w:nsid w:val="57DB35A9"/>
    <w:multiLevelType w:val="multilevel"/>
    <w:tmpl w:val="CB8A2762"/>
    <w:lvl w:ilvl="0">
      <w:start w:val="3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364A7"/>
    <w:rsid w:val="002364A7"/>
    <w:rsid w:val="00267DAF"/>
    <w:rsid w:val="00761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364A7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2364A7"/>
    <w:pPr>
      <w:suppressAutoHyphens/>
    </w:pPr>
  </w:style>
  <w:style w:type="paragraph" w:customStyle="1" w:styleId="Heading">
    <w:name w:val="Heading"/>
    <w:basedOn w:val="Standard"/>
    <w:next w:val="Textbody"/>
    <w:rsid w:val="002364A7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2364A7"/>
    <w:pPr>
      <w:spacing w:after="120"/>
    </w:pPr>
  </w:style>
  <w:style w:type="paragraph" w:styleId="Liste">
    <w:name w:val="List"/>
    <w:basedOn w:val="Textbody"/>
    <w:rsid w:val="002364A7"/>
  </w:style>
  <w:style w:type="paragraph" w:customStyle="1" w:styleId="Caption">
    <w:name w:val="Caption"/>
    <w:basedOn w:val="Standard"/>
    <w:rsid w:val="002364A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2364A7"/>
    <w:pPr>
      <w:suppressLineNumbers/>
    </w:pPr>
  </w:style>
  <w:style w:type="paragraph" w:styleId="Paragraphedeliste">
    <w:name w:val="List Paragraph"/>
    <w:basedOn w:val="Standard"/>
    <w:rsid w:val="002364A7"/>
    <w:pPr>
      <w:ind w:left="720"/>
    </w:pPr>
  </w:style>
  <w:style w:type="paragraph" w:customStyle="1" w:styleId="Objetavecflche">
    <w:name w:val="Objet avec flèche"/>
    <w:basedOn w:val="Standard"/>
    <w:rsid w:val="002364A7"/>
  </w:style>
  <w:style w:type="paragraph" w:customStyle="1" w:styleId="Objetavecombre">
    <w:name w:val="Objet avec ombre"/>
    <w:basedOn w:val="Standard"/>
    <w:rsid w:val="002364A7"/>
  </w:style>
  <w:style w:type="paragraph" w:customStyle="1" w:styleId="Objetsansremplissage">
    <w:name w:val="Objet sans remplissage"/>
    <w:basedOn w:val="Standard"/>
    <w:rsid w:val="002364A7"/>
  </w:style>
  <w:style w:type="paragraph" w:customStyle="1" w:styleId="Text">
    <w:name w:val="Text"/>
    <w:basedOn w:val="Caption"/>
    <w:rsid w:val="002364A7"/>
  </w:style>
  <w:style w:type="paragraph" w:customStyle="1" w:styleId="Corpsdetextejustifi">
    <w:name w:val="Corps de texte justifié"/>
    <w:basedOn w:val="Standard"/>
    <w:rsid w:val="002364A7"/>
  </w:style>
  <w:style w:type="paragraph" w:customStyle="1" w:styleId="Retraitdepremireligne">
    <w:name w:val="Retrait de première ligne"/>
    <w:basedOn w:val="Standard"/>
    <w:rsid w:val="002364A7"/>
    <w:pPr>
      <w:ind w:firstLine="340"/>
    </w:pPr>
  </w:style>
  <w:style w:type="paragraph" w:customStyle="1" w:styleId="Titre3">
    <w:name w:val="Titre3"/>
    <w:basedOn w:val="Standard"/>
    <w:rsid w:val="002364A7"/>
  </w:style>
  <w:style w:type="paragraph" w:customStyle="1" w:styleId="Titre4">
    <w:name w:val="Titre4"/>
    <w:basedOn w:val="Standard"/>
    <w:rsid w:val="002364A7"/>
    <w:pPr>
      <w:jc w:val="center"/>
    </w:pPr>
  </w:style>
  <w:style w:type="paragraph" w:customStyle="1" w:styleId="Titre5">
    <w:name w:val="Titre5"/>
    <w:basedOn w:val="Standard"/>
    <w:rsid w:val="002364A7"/>
    <w:pPr>
      <w:spacing w:before="57" w:after="57"/>
      <w:ind w:right="113"/>
      <w:jc w:val="center"/>
    </w:pPr>
  </w:style>
  <w:style w:type="paragraph" w:customStyle="1" w:styleId="Titre1">
    <w:name w:val="Titre1"/>
    <w:basedOn w:val="Standard"/>
    <w:rsid w:val="002364A7"/>
    <w:pPr>
      <w:spacing w:before="238" w:after="119"/>
    </w:pPr>
  </w:style>
  <w:style w:type="paragraph" w:customStyle="1" w:styleId="Titre2">
    <w:name w:val="Titre2"/>
    <w:basedOn w:val="Standard"/>
    <w:rsid w:val="002364A7"/>
    <w:pPr>
      <w:spacing w:before="238" w:after="119"/>
    </w:pPr>
  </w:style>
  <w:style w:type="paragraph" w:customStyle="1" w:styleId="Lignedecote">
    <w:name w:val="Ligne de cote"/>
    <w:basedOn w:val="Standard"/>
    <w:rsid w:val="002364A7"/>
  </w:style>
  <w:style w:type="paragraph" w:customStyle="1" w:styleId="StandardLTGliederung1">
    <w:name w:val="Standard~LT~Gliederung 1"/>
    <w:rsid w:val="002364A7"/>
    <w:pPr>
      <w:tabs>
        <w:tab w:val="left" w:pos="1010"/>
        <w:tab w:val="left" w:pos="2450"/>
        <w:tab w:val="left" w:pos="3890"/>
        <w:tab w:val="left" w:pos="5330"/>
        <w:tab w:val="left" w:pos="6770"/>
        <w:tab w:val="left" w:pos="8210"/>
        <w:tab w:val="left" w:pos="9650"/>
        <w:tab w:val="left" w:pos="11090"/>
        <w:tab w:val="left" w:pos="12530"/>
        <w:tab w:val="left" w:pos="13970"/>
        <w:tab w:val="left" w:pos="15410"/>
      </w:tabs>
      <w:suppressAutoHyphens/>
      <w:autoSpaceDE w:val="0"/>
      <w:spacing w:before="120"/>
    </w:pPr>
    <w:rPr>
      <w:rFonts w:ascii="Mangal" w:eastAsia="Mangal" w:hAnsi="Mangal"/>
      <w:color w:val="000000"/>
      <w:sz w:val="48"/>
      <w:szCs w:val="48"/>
    </w:rPr>
  </w:style>
  <w:style w:type="paragraph" w:customStyle="1" w:styleId="StandardLTGliederung2">
    <w:name w:val="Standard~LT~Gliederung 2"/>
    <w:basedOn w:val="StandardLTGliederung1"/>
    <w:rsid w:val="002364A7"/>
    <w:pPr>
      <w:tabs>
        <w:tab w:val="clear" w:pos="1010"/>
        <w:tab w:val="clear" w:pos="2450"/>
        <w:tab w:val="clear" w:pos="3890"/>
        <w:tab w:val="clear" w:pos="5330"/>
        <w:tab w:val="clear" w:pos="6770"/>
        <w:tab w:val="clear" w:pos="8210"/>
        <w:tab w:val="clear" w:pos="9650"/>
        <w:tab w:val="clear" w:pos="11090"/>
        <w:tab w:val="clear" w:pos="12530"/>
        <w:tab w:val="clear" w:pos="13970"/>
        <w:tab w:val="clear" w:pos="15410"/>
        <w:tab w:val="left" w:pos="432"/>
        <w:tab w:val="left" w:pos="1872"/>
        <w:tab w:val="left" w:pos="3312"/>
        <w:tab w:val="left" w:pos="4752"/>
        <w:tab w:val="left" w:pos="6192"/>
        <w:tab w:val="left" w:pos="7632"/>
        <w:tab w:val="left" w:pos="9072"/>
        <w:tab w:val="left" w:pos="10512"/>
        <w:tab w:val="left" w:pos="11952"/>
        <w:tab w:val="left" w:pos="13392"/>
        <w:tab w:val="left" w:pos="14832"/>
      </w:tabs>
      <w:spacing w:before="105"/>
    </w:pPr>
    <w:rPr>
      <w:sz w:val="42"/>
      <w:szCs w:val="42"/>
    </w:rPr>
  </w:style>
  <w:style w:type="paragraph" w:customStyle="1" w:styleId="StandardLTGliederung3">
    <w:name w:val="Standard~LT~Gliederung 3"/>
    <w:basedOn w:val="StandardLTGliederung2"/>
    <w:rsid w:val="002364A7"/>
    <w:pPr>
      <w:tabs>
        <w:tab w:val="clear" w:pos="432"/>
        <w:tab w:val="clear" w:pos="1872"/>
        <w:tab w:val="clear" w:pos="3312"/>
        <w:tab w:val="clear" w:pos="4752"/>
        <w:tab w:val="clear" w:pos="6192"/>
        <w:tab w:val="clear" w:pos="7632"/>
        <w:tab w:val="clear" w:pos="9072"/>
        <w:tab w:val="clear" w:pos="10512"/>
        <w:tab w:val="clear" w:pos="11952"/>
        <w:tab w:val="clear" w:pos="13392"/>
        <w:tab w:val="clear" w:pos="14832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</w:tabs>
      <w:spacing w:before="90"/>
    </w:pPr>
    <w:rPr>
      <w:sz w:val="36"/>
      <w:szCs w:val="36"/>
    </w:rPr>
  </w:style>
  <w:style w:type="paragraph" w:customStyle="1" w:styleId="StandardLTGliederung4">
    <w:name w:val="Standard~LT~Gliederung 4"/>
    <w:basedOn w:val="StandardLTGliederung3"/>
    <w:rsid w:val="002364A7"/>
    <w:pPr>
      <w:tabs>
        <w:tab w:val="clear" w:pos="1440"/>
        <w:tab w:val="clear" w:pos="2880"/>
        <w:tab w:val="clear" w:pos="4320"/>
        <w:tab w:val="clear" w:pos="5760"/>
        <w:tab w:val="clear" w:pos="7200"/>
        <w:tab w:val="clear" w:pos="8640"/>
        <w:tab w:val="clear" w:pos="10080"/>
        <w:tab w:val="clear" w:pos="11520"/>
        <w:tab w:val="clear" w:pos="12960"/>
        <w:tab w:val="clear" w:pos="14400"/>
        <w:tab w:val="left" w:pos="1010"/>
        <w:tab w:val="left" w:pos="2450"/>
        <w:tab w:val="left" w:pos="3890"/>
        <w:tab w:val="left" w:pos="5330"/>
        <w:tab w:val="left" w:pos="6770"/>
        <w:tab w:val="left" w:pos="8210"/>
        <w:tab w:val="left" w:pos="9650"/>
        <w:tab w:val="left" w:pos="11090"/>
        <w:tab w:val="left" w:pos="12530"/>
        <w:tab w:val="left" w:pos="13970"/>
      </w:tabs>
    </w:pPr>
  </w:style>
  <w:style w:type="paragraph" w:customStyle="1" w:styleId="StandardLTGliederung5">
    <w:name w:val="Standard~LT~Gliederung 5"/>
    <w:basedOn w:val="StandardLTGliederung4"/>
    <w:rsid w:val="002364A7"/>
    <w:pPr>
      <w:tabs>
        <w:tab w:val="clear" w:pos="1010"/>
        <w:tab w:val="clear" w:pos="2450"/>
        <w:tab w:val="clear" w:pos="3890"/>
        <w:tab w:val="clear" w:pos="5330"/>
        <w:tab w:val="clear" w:pos="6770"/>
        <w:tab w:val="clear" w:pos="8210"/>
        <w:tab w:val="clear" w:pos="9650"/>
        <w:tab w:val="clear" w:pos="11090"/>
        <w:tab w:val="clear" w:pos="12530"/>
        <w:tab w:val="clear" w:pos="13970"/>
        <w:tab w:val="left" w:pos="577"/>
        <w:tab w:val="left" w:pos="2017"/>
        <w:tab w:val="left" w:pos="3457"/>
        <w:tab w:val="left" w:pos="4897"/>
        <w:tab w:val="left" w:pos="6337"/>
        <w:tab w:val="left" w:pos="7777"/>
        <w:tab w:val="left" w:pos="9217"/>
        <w:tab w:val="left" w:pos="10657"/>
        <w:tab w:val="left" w:pos="12097"/>
        <w:tab w:val="left" w:pos="13537"/>
      </w:tabs>
      <w:spacing w:before="80"/>
    </w:pPr>
    <w:rPr>
      <w:sz w:val="32"/>
      <w:szCs w:val="32"/>
    </w:rPr>
  </w:style>
  <w:style w:type="paragraph" w:customStyle="1" w:styleId="StandardLTGliederung6">
    <w:name w:val="Standard~LT~Gliederung 6"/>
    <w:basedOn w:val="StandardLTGliederung5"/>
    <w:rsid w:val="002364A7"/>
  </w:style>
  <w:style w:type="paragraph" w:customStyle="1" w:styleId="StandardLTGliederung7">
    <w:name w:val="Standard~LT~Gliederung 7"/>
    <w:basedOn w:val="StandardLTGliederung6"/>
    <w:rsid w:val="002364A7"/>
  </w:style>
  <w:style w:type="paragraph" w:customStyle="1" w:styleId="StandardLTGliederung8">
    <w:name w:val="Standard~LT~Gliederung 8"/>
    <w:basedOn w:val="StandardLTGliederung7"/>
    <w:rsid w:val="002364A7"/>
  </w:style>
  <w:style w:type="paragraph" w:customStyle="1" w:styleId="StandardLTGliederung9">
    <w:name w:val="Standard~LT~Gliederung 9"/>
    <w:basedOn w:val="StandardLTGliederung8"/>
    <w:rsid w:val="002364A7"/>
  </w:style>
  <w:style w:type="paragraph" w:customStyle="1" w:styleId="StandardLTTitel">
    <w:name w:val="Standard~LT~Titel"/>
    <w:rsid w:val="002364A7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</w:pPr>
    <w:rPr>
      <w:rFonts w:ascii="Mangal" w:eastAsia="Mangal" w:hAnsi="Mangal"/>
      <w:color w:val="575F6D"/>
      <w:sz w:val="60"/>
      <w:szCs w:val="60"/>
    </w:rPr>
  </w:style>
  <w:style w:type="paragraph" w:customStyle="1" w:styleId="StandardLTUntertitel">
    <w:name w:val="Standard~LT~Untertitel"/>
    <w:rsid w:val="002364A7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120"/>
      <w:jc w:val="center"/>
    </w:pPr>
    <w:rPr>
      <w:rFonts w:ascii="Mangal" w:eastAsia="Mangal" w:hAnsi="Mangal"/>
      <w:color w:val="000000"/>
      <w:sz w:val="48"/>
      <w:szCs w:val="48"/>
    </w:rPr>
  </w:style>
  <w:style w:type="paragraph" w:customStyle="1" w:styleId="StandardLTNotizen">
    <w:name w:val="Standard~LT~Notizen"/>
    <w:rsid w:val="002364A7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Mangal" w:eastAsia="Mangal" w:hAnsi="Mangal"/>
      <w:color w:val="000000"/>
    </w:rPr>
  </w:style>
  <w:style w:type="paragraph" w:customStyle="1" w:styleId="StandardLTHintergrundobjekte">
    <w:name w:val="Standard~LT~Hintergrundobjekte"/>
    <w:rsid w:val="002364A7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</w:pPr>
    <w:rPr>
      <w:rFonts w:ascii="Arial" w:eastAsia="Arial" w:hAnsi="Arial" w:cs="Arial"/>
      <w:color w:val="000000"/>
      <w:sz w:val="36"/>
      <w:szCs w:val="36"/>
    </w:rPr>
  </w:style>
  <w:style w:type="paragraph" w:customStyle="1" w:styleId="StandardLTHintergrund">
    <w:name w:val="Standard~LT~Hintergrund"/>
    <w:rsid w:val="002364A7"/>
    <w:pPr>
      <w:suppressAutoHyphens/>
      <w:autoSpaceDE w:val="0"/>
      <w:jc w:val="center"/>
    </w:pPr>
  </w:style>
  <w:style w:type="paragraph" w:customStyle="1" w:styleId="default">
    <w:name w:val="default"/>
    <w:rsid w:val="002364A7"/>
    <w:pPr>
      <w:suppressAutoHyphens/>
      <w:autoSpaceDE w:val="0"/>
      <w:spacing w:line="200" w:lineRule="atLeast"/>
    </w:pPr>
    <w:rPr>
      <w:rFonts w:ascii="Mangal" w:eastAsia="Mangal" w:hAnsi="Mangal"/>
      <w:sz w:val="36"/>
      <w:szCs w:val="36"/>
    </w:rPr>
  </w:style>
  <w:style w:type="paragraph" w:customStyle="1" w:styleId="blue1">
    <w:name w:val="blue1"/>
    <w:basedOn w:val="default"/>
    <w:rsid w:val="002364A7"/>
  </w:style>
  <w:style w:type="paragraph" w:customStyle="1" w:styleId="blue2">
    <w:name w:val="blue2"/>
    <w:basedOn w:val="default"/>
    <w:rsid w:val="002364A7"/>
  </w:style>
  <w:style w:type="paragraph" w:customStyle="1" w:styleId="blue3">
    <w:name w:val="blue3"/>
    <w:basedOn w:val="default"/>
    <w:rsid w:val="002364A7"/>
  </w:style>
  <w:style w:type="paragraph" w:customStyle="1" w:styleId="bw1">
    <w:name w:val="bw1"/>
    <w:basedOn w:val="default"/>
    <w:rsid w:val="002364A7"/>
  </w:style>
  <w:style w:type="paragraph" w:customStyle="1" w:styleId="bw2">
    <w:name w:val="bw2"/>
    <w:basedOn w:val="default"/>
    <w:rsid w:val="002364A7"/>
  </w:style>
  <w:style w:type="paragraph" w:customStyle="1" w:styleId="bw3">
    <w:name w:val="bw3"/>
    <w:basedOn w:val="default"/>
    <w:rsid w:val="002364A7"/>
  </w:style>
  <w:style w:type="paragraph" w:customStyle="1" w:styleId="orange1">
    <w:name w:val="orange1"/>
    <w:basedOn w:val="default"/>
    <w:rsid w:val="002364A7"/>
  </w:style>
  <w:style w:type="paragraph" w:customStyle="1" w:styleId="orange2">
    <w:name w:val="orange2"/>
    <w:basedOn w:val="default"/>
    <w:rsid w:val="002364A7"/>
  </w:style>
  <w:style w:type="paragraph" w:customStyle="1" w:styleId="orange3">
    <w:name w:val="orange3"/>
    <w:basedOn w:val="default"/>
    <w:rsid w:val="002364A7"/>
  </w:style>
  <w:style w:type="paragraph" w:customStyle="1" w:styleId="turquise1">
    <w:name w:val="turquise1"/>
    <w:basedOn w:val="default"/>
    <w:rsid w:val="002364A7"/>
  </w:style>
  <w:style w:type="paragraph" w:customStyle="1" w:styleId="turquise2">
    <w:name w:val="turquise2"/>
    <w:basedOn w:val="default"/>
    <w:rsid w:val="002364A7"/>
  </w:style>
  <w:style w:type="paragraph" w:customStyle="1" w:styleId="turquise3">
    <w:name w:val="turquise3"/>
    <w:basedOn w:val="default"/>
    <w:rsid w:val="002364A7"/>
  </w:style>
  <w:style w:type="paragraph" w:customStyle="1" w:styleId="gray1">
    <w:name w:val="gray1"/>
    <w:basedOn w:val="default"/>
    <w:rsid w:val="002364A7"/>
  </w:style>
  <w:style w:type="paragraph" w:customStyle="1" w:styleId="gray2">
    <w:name w:val="gray2"/>
    <w:basedOn w:val="default"/>
    <w:rsid w:val="002364A7"/>
  </w:style>
  <w:style w:type="paragraph" w:customStyle="1" w:styleId="gray3">
    <w:name w:val="gray3"/>
    <w:basedOn w:val="default"/>
    <w:rsid w:val="002364A7"/>
  </w:style>
  <w:style w:type="paragraph" w:customStyle="1" w:styleId="sun1">
    <w:name w:val="sun1"/>
    <w:basedOn w:val="default"/>
    <w:rsid w:val="002364A7"/>
  </w:style>
  <w:style w:type="paragraph" w:customStyle="1" w:styleId="sun2">
    <w:name w:val="sun2"/>
    <w:basedOn w:val="default"/>
    <w:rsid w:val="002364A7"/>
  </w:style>
  <w:style w:type="paragraph" w:customStyle="1" w:styleId="sun3">
    <w:name w:val="sun3"/>
    <w:basedOn w:val="default"/>
    <w:rsid w:val="002364A7"/>
  </w:style>
  <w:style w:type="paragraph" w:customStyle="1" w:styleId="earth1">
    <w:name w:val="earth1"/>
    <w:basedOn w:val="default"/>
    <w:rsid w:val="002364A7"/>
  </w:style>
  <w:style w:type="paragraph" w:customStyle="1" w:styleId="earth2">
    <w:name w:val="earth2"/>
    <w:basedOn w:val="default"/>
    <w:rsid w:val="002364A7"/>
  </w:style>
  <w:style w:type="paragraph" w:customStyle="1" w:styleId="earth3">
    <w:name w:val="earth3"/>
    <w:basedOn w:val="default"/>
    <w:rsid w:val="002364A7"/>
  </w:style>
  <w:style w:type="paragraph" w:customStyle="1" w:styleId="green1">
    <w:name w:val="green1"/>
    <w:basedOn w:val="default"/>
    <w:rsid w:val="002364A7"/>
  </w:style>
  <w:style w:type="paragraph" w:customStyle="1" w:styleId="green2">
    <w:name w:val="green2"/>
    <w:basedOn w:val="default"/>
    <w:rsid w:val="002364A7"/>
  </w:style>
  <w:style w:type="paragraph" w:customStyle="1" w:styleId="green3">
    <w:name w:val="green3"/>
    <w:basedOn w:val="default"/>
    <w:rsid w:val="002364A7"/>
  </w:style>
  <w:style w:type="paragraph" w:customStyle="1" w:styleId="seetang1">
    <w:name w:val="seetang1"/>
    <w:basedOn w:val="default"/>
    <w:rsid w:val="002364A7"/>
  </w:style>
  <w:style w:type="paragraph" w:customStyle="1" w:styleId="seetang2">
    <w:name w:val="seetang2"/>
    <w:basedOn w:val="default"/>
    <w:rsid w:val="002364A7"/>
  </w:style>
  <w:style w:type="paragraph" w:customStyle="1" w:styleId="seetang3">
    <w:name w:val="seetang3"/>
    <w:basedOn w:val="default"/>
    <w:rsid w:val="002364A7"/>
  </w:style>
  <w:style w:type="paragraph" w:customStyle="1" w:styleId="lightblue1">
    <w:name w:val="lightblue1"/>
    <w:basedOn w:val="default"/>
    <w:rsid w:val="002364A7"/>
  </w:style>
  <w:style w:type="paragraph" w:customStyle="1" w:styleId="lightblue2">
    <w:name w:val="lightblue2"/>
    <w:basedOn w:val="default"/>
    <w:rsid w:val="002364A7"/>
  </w:style>
  <w:style w:type="paragraph" w:customStyle="1" w:styleId="lightblue3">
    <w:name w:val="lightblue3"/>
    <w:basedOn w:val="default"/>
    <w:rsid w:val="002364A7"/>
  </w:style>
  <w:style w:type="paragraph" w:customStyle="1" w:styleId="yellow1">
    <w:name w:val="yellow1"/>
    <w:basedOn w:val="default"/>
    <w:rsid w:val="002364A7"/>
  </w:style>
  <w:style w:type="paragraph" w:customStyle="1" w:styleId="yellow2">
    <w:name w:val="yellow2"/>
    <w:basedOn w:val="default"/>
    <w:rsid w:val="002364A7"/>
  </w:style>
  <w:style w:type="paragraph" w:customStyle="1" w:styleId="yellow3">
    <w:name w:val="yellow3"/>
    <w:basedOn w:val="default"/>
    <w:rsid w:val="002364A7"/>
  </w:style>
  <w:style w:type="paragraph" w:customStyle="1" w:styleId="WW-Titre">
    <w:name w:val="WW-Titre"/>
    <w:rsid w:val="002364A7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</w:pPr>
    <w:rPr>
      <w:rFonts w:ascii="Mangal" w:eastAsia="Mangal" w:hAnsi="Mangal"/>
      <w:color w:val="575F6D"/>
      <w:sz w:val="60"/>
      <w:szCs w:val="60"/>
    </w:rPr>
  </w:style>
  <w:style w:type="paragraph" w:styleId="Sous-titre">
    <w:name w:val="Subtitle"/>
    <w:basedOn w:val="Heading"/>
    <w:next w:val="Textbody"/>
    <w:rsid w:val="002364A7"/>
    <w:pPr>
      <w:jc w:val="center"/>
    </w:pPr>
    <w:rPr>
      <w:i/>
      <w:iCs/>
    </w:rPr>
  </w:style>
  <w:style w:type="paragraph" w:customStyle="1" w:styleId="Objetsdarrire-plan">
    <w:name w:val="Objets d'arrière-plan"/>
    <w:rsid w:val="002364A7"/>
    <w:pPr>
      <w:suppressAutoHyphens/>
      <w:autoSpaceDE w:val="0"/>
    </w:pPr>
  </w:style>
  <w:style w:type="paragraph" w:customStyle="1" w:styleId="Arrire-plan">
    <w:name w:val="Arrière-plan"/>
    <w:rsid w:val="002364A7"/>
    <w:pPr>
      <w:suppressAutoHyphens/>
      <w:autoSpaceDE w:val="0"/>
      <w:jc w:val="center"/>
    </w:pPr>
  </w:style>
  <w:style w:type="paragraph" w:customStyle="1" w:styleId="Notes">
    <w:name w:val="Notes"/>
    <w:rsid w:val="002364A7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Mangal" w:eastAsia="Mangal" w:hAnsi="Mangal"/>
      <w:color w:val="000000"/>
    </w:rPr>
  </w:style>
  <w:style w:type="paragraph" w:customStyle="1" w:styleId="Plan1">
    <w:name w:val="Plan 1"/>
    <w:rsid w:val="002364A7"/>
    <w:pPr>
      <w:tabs>
        <w:tab w:val="left" w:pos="1010"/>
        <w:tab w:val="left" w:pos="2450"/>
        <w:tab w:val="left" w:pos="3890"/>
        <w:tab w:val="left" w:pos="5330"/>
        <w:tab w:val="left" w:pos="6770"/>
        <w:tab w:val="left" w:pos="8210"/>
        <w:tab w:val="left" w:pos="9650"/>
        <w:tab w:val="left" w:pos="11090"/>
        <w:tab w:val="left" w:pos="12530"/>
        <w:tab w:val="left" w:pos="13970"/>
        <w:tab w:val="left" w:pos="15410"/>
      </w:tabs>
      <w:suppressAutoHyphens/>
      <w:autoSpaceDE w:val="0"/>
      <w:spacing w:before="120"/>
    </w:pPr>
    <w:rPr>
      <w:rFonts w:ascii="Mangal" w:eastAsia="Mangal" w:hAnsi="Mangal"/>
      <w:color w:val="000000"/>
      <w:sz w:val="48"/>
      <w:szCs w:val="48"/>
    </w:rPr>
  </w:style>
  <w:style w:type="paragraph" w:customStyle="1" w:styleId="Plan2">
    <w:name w:val="Plan 2"/>
    <w:basedOn w:val="Plan1"/>
    <w:rsid w:val="002364A7"/>
    <w:pPr>
      <w:tabs>
        <w:tab w:val="clear" w:pos="1010"/>
        <w:tab w:val="clear" w:pos="2450"/>
        <w:tab w:val="clear" w:pos="3890"/>
        <w:tab w:val="clear" w:pos="5330"/>
        <w:tab w:val="clear" w:pos="6770"/>
        <w:tab w:val="clear" w:pos="8210"/>
        <w:tab w:val="clear" w:pos="9650"/>
        <w:tab w:val="clear" w:pos="11090"/>
        <w:tab w:val="clear" w:pos="12530"/>
        <w:tab w:val="clear" w:pos="13970"/>
        <w:tab w:val="clear" w:pos="15410"/>
        <w:tab w:val="left" w:pos="432"/>
        <w:tab w:val="left" w:pos="1872"/>
        <w:tab w:val="left" w:pos="3312"/>
        <w:tab w:val="left" w:pos="4752"/>
        <w:tab w:val="left" w:pos="6192"/>
        <w:tab w:val="left" w:pos="7632"/>
        <w:tab w:val="left" w:pos="9072"/>
        <w:tab w:val="left" w:pos="10512"/>
        <w:tab w:val="left" w:pos="11952"/>
        <w:tab w:val="left" w:pos="13392"/>
        <w:tab w:val="left" w:pos="14832"/>
      </w:tabs>
      <w:spacing w:before="105"/>
    </w:pPr>
    <w:rPr>
      <w:sz w:val="42"/>
      <w:szCs w:val="42"/>
    </w:rPr>
  </w:style>
  <w:style w:type="paragraph" w:customStyle="1" w:styleId="Plan3">
    <w:name w:val="Plan 3"/>
    <w:basedOn w:val="Plan2"/>
    <w:rsid w:val="002364A7"/>
    <w:pPr>
      <w:tabs>
        <w:tab w:val="clear" w:pos="432"/>
        <w:tab w:val="clear" w:pos="1872"/>
        <w:tab w:val="clear" w:pos="3312"/>
        <w:tab w:val="clear" w:pos="4752"/>
        <w:tab w:val="clear" w:pos="6192"/>
        <w:tab w:val="clear" w:pos="7632"/>
        <w:tab w:val="clear" w:pos="9072"/>
        <w:tab w:val="clear" w:pos="10512"/>
        <w:tab w:val="clear" w:pos="11952"/>
        <w:tab w:val="clear" w:pos="13392"/>
        <w:tab w:val="clear" w:pos="14832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</w:tabs>
      <w:spacing w:before="90"/>
    </w:pPr>
    <w:rPr>
      <w:sz w:val="36"/>
      <w:szCs w:val="36"/>
    </w:rPr>
  </w:style>
  <w:style w:type="paragraph" w:customStyle="1" w:styleId="Plan4">
    <w:name w:val="Plan 4"/>
    <w:basedOn w:val="Plan3"/>
    <w:rsid w:val="002364A7"/>
    <w:pPr>
      <w:tabs>
        <w:tab w:val="clear" w:pos="1440"/>
        <w:tab w:val="clear" w:pos="2880"/>
        <w:tab w:val="clear" w:pos="4320"/>
        <w:tab w:val="clear" w:pos="5760"/>
        <w:tab w:val="clear" w:pos="7200"/>
        <w:tab w:val="clear" w:pos="8640"/>
        <w:tab w:val="clear" w:pos="10080"/>
        <w:tab w:val="clear" w:pos="11520"/>
        <w:tab w:val="clear" w:pos="12960"/>
        <w:tab w:val="clear" w:pos="14400"/>
        <w:tab w:val="left" w:pos="1010"/>
        <w:tab w:val="left" w:pos="2450"/>
        <w:tab w:val="left" w:pos="3890"/>
        <w:tab w:val="left" w:pos="5330"/>
        <w:tab w:val="left" w:pos="6770"/>
        <w:tab w:val="left" w:pos="8210"/>
        <w:tab w:val="left" w:pos="9650"/>
        <w:tab w:val="left" w:pos="11090"/>
        <w:tab w:val="left" w:pos="12530"/>
        <w:tab w:val="left" w:pos="13970"/>
      </w:tabs>
    </w:pPr>
  </w:style>
  <w:style w:type="paragraph" w:customStyle="1" w:styleId="Plan5">
    <w:name w:val="Plan 5"/>
    <w:basedOn w:val="Plan4"/>
    <w:rsid w:val="002364A7"/>
    <w:pPr>
      <w:tabs>
        <w:tab w:val="clear" w:pos="1010"/>
        <w:tab w:val="clear" w:pos="2450"/>
        <w:tab w:val="clear" w:pos="3890"/>
        <w:tab w:val="clear" w:pos="5330"/>
        <w:tab w:val="clear" w:pos="6770"/>
        <w:tab w:val="clear" w:pos="8210"/>
        <w:tab w:val="clear" w:pos="9650"/>
        <w:tab w:val="clear" w:pos="11090"/>
        <w:tab w:val="clear" w:pos="12530"/>
        <w:tab w:val="clear" w:pos="13970"/>
        <w:tab w:val="left" w:pos="577"/>
        <w:tab w:val="left" w:pos="2017"/>
        <w:tab w:val="left" w:pos="3457"/>
        <w:tab w:val="left" w:pos="4897"/>
        <w:tab w:val="left" w:pos="6337"/>
        <w:tab w:val="left" w:pos="7777"/>
        <w:tab w:val="left" w:pos="9217"/>
        <w:tab w:val="left" w:pos="10657"/>
        <w:tab w:val="left" w:pos="12097"/>
        <w:tab w:val="left" w:pos="13537"/>
      </w:tabs>
      <w:spacing w:before="80"/>
    </w:pPr>
    <w:rPr>
      <w:sz w:val="32"/>
      <w:szCs w:val="32"/>
    </w:rPr>
  </w:style>
  <w:style w:type="paragraph" w:customStyle="1" w:styleId="Plan6">
    <w:name w:val="Plan 6"/>
    <w:basedOn w:val="Plan5"/>
    <w:rsid w:val="002364A7"/>
  </w:style>
  <w:style w:type="paragraph" w:customStyle="1" w:styleId="Plan7">
    <w:name w:val="Plan 7"/>
    <w:basedOn w:val="Plan6"/>
    <w:rsid w:val="002364A7"/>
  </w:style>
  <w:style w:type="paragraph" w:customStyle="1" w:styleId="Plan8">
    <w:name w:val="Plan 8"/>
    <w:basedOn w:val="Plan7"/>
    <w:rsid w:val="002364A7"/>
  </w:style>
  <w:style w:type="paragraph" w:customStyle="1" w:styleId="Plan9">
    <w:name w:val="Plan 9"/>
    <w:basedOn w:val="Plan8"/>
    <w:rsid w:val="002364A7"/>
  </w:style>
  <w:style w:type="paragraph" w:customStyle="1" w:styleId="Titre1LTGliederung1">
    <w:name w:val="Titre1~LT~Gliederung 1"/>
    <w:rsid w:val="002364A7"/>
    <w:pPr>
      <w:tabs>
        <w:tab w:val="left" w:pos="1010"/>
        <w:tab w:val="left" w:pos="2450"/>
        <w:tab w:val="left" w:pos="3890"/>
        <w:tab w:val="left" w:pos="5330"/>
        <w:tab w:val="left" w:pos="6770"/>
        <w:tab w:val="left" w:pos="8210"/>
        <w:tab w:val="left" w:pos="9650"/>
        <w:tab w:val="left" w:pos="11090"/>
        <w:tab w:val="left" w:pos="12530"/>
        <w:tab w:val="left" w:pos="13970"/>
        <w:tab w:val="left" w:pos="15410"/>
      </w:tabs>
      <w:suppressAutoHyphens/>
      <w:autoSpaceDE w:val="0"/>
      <w:spacing w:before="120"/>
    </w:pPr>
    <w:rPr>
      <w:rFonts w:ascii="Mangal" w:eastAsia="Mangal" w:hAnsi="Mangal"/>
      <w:color w:val="000000"/>
      <w:sz w:val="48"/>
      <w:szCs w:val="48"/>
    </w:rPr>
  </w:style>
  <w:style w:type="paragraph" w:customStyle="1" w:styleId="Titre1LTGliederung2">
    <w:name w:val="Titre1~LT~Gliederung 2"/>
    <w:basedOn w:val="Titre1LTGliederung1"/>
    <w:rsid w:val="002364A7"/>
    <w:pPr>
      <w:tabs>
        <w:tab w:val="clear" w:pos="1010"/>
        <w:tab w:val="clear" w:pos="2450"/>
        <w:tab w:val="clear" w:pos="3890"/>
        <w:tab w:val="clear" w:pos="5330"/>
        <w:tab w:val="clear" w:pos="6770"/>
        <w:tab w:val="clear" w:pos="8210"/>
        <w:tab w:val="clear" w:pos="9650"/>
        <w:tab w:val="clear" w:pos="11090"/>
        <w:tab w:val="clear" w:pos="12530"/>
        <w:tab w:val="clear" w:pos="13970"/>
        <w:tab w:val="clear" w:pos="15410"/>
        <w:tab w:val="left" w:pos="432"/>
        <w:tab w:val="left" w:pos="1872"/>
        <w:tab w:val="left" w:pos="3312"/>
        <w:tab w:val="left" w:pos="4752"/>
        <w:tab w:val="left" w:pos="6192"/>
        <w:tab w:val="left" w:pos="7632"/>
        <w:tab w:val="left" w:pos="9072"/>
        <w:tab w:val="left" w:pos="10512"/>
        <w:tab w:val="left" w:pos="11952"/>
        <w:tab w:val="left" w:pos="13392"/>
        <w:tab w:val="left" w:pos="14832"/>
      </w:tabs>
      <w:spacing w:before="105"/>
    </w:pPr>
    <w:rPr>
      <w:sz w:val="42"/>
      <w:szCs w:val="42"/>
    </w:rPr>
  </w:style>
  <w:style w:type="paragraph" w:customStyle="1" w:styleId="Titre1LTGliederung3">
    <w:name w:val="Titre1~LT~Gliederung 3"/>
    <w:basedOn w:val="Titre1LTGliederung2"/>
    <w:rsid w:val="002364A7"/>
    <w:pPr>
      <w:tabs>
        <w:tab w:val="clear" w:pos="432"/>
        <w:tab w:val="clear" w:pos="1872"/>
        <w:tab w:val="clear" w:pos="3312"/>
        <w:tab w:val="clear" w:pos="4752"/>
        <w:tab w:val="clear" w:pos="6192"/>
        <w:tab w:val="clear" w:pos="7632"/>
        <w:tab w:val="clear" w:pos="9072"/>
        <w:tab w:val="clear" w:pos="10512"/>
        <w:tab w:val="clear" w:pos="11952"/>
        <w:tab w:val="clear" w:pos="13392"/>
        <w:tab w:val="clear" w:pos="14832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</w:tabs>
      <w:spacing w:before="90"/>
    </w:pPr>
    <w:rPr>
      <w:sz w:val="36"/>
      <w:szCs w:val="36"/>
    </w:rPr>
  </w:style>
  <w:style w:type="paragraph" w:customStyle="1" w:styleId="Titre1LTGliederung4">
    <w:name w:val="Titre1~LT~Gliederung 4"/>
    <w:basedOn w:val="Titre1LTGliederung3"/>
    <w:rsid w:val="002364A7"/>
    <w:pPr>
      <w:tabs>
        <w:tab w:val="clear" w:pos="1440"/>
        <w:tab w:val="clear" w:pos="2880"/>
        <w:tab w:val="clear" w:pos="4320"/>
        <w:tab w:val="clear" w:pos="5760"/>
        <w:tab w:val="clear" w:pos="7200"/>
        <w:tab w:val="clear" w:pos="8640"/>
        <w:tab w:val="clear" w:pos="10080"/>
        <w:tab w:val="clear" w:pos="11520"/>
        <w:tab w:val="clear" w:pos="12960"/>
        <w:tab w:val="clear" w:pos="14400"/>
        <w:tab w:val="left" w:pos="1010"/>
        <w:tab w:val="left" w:pos="2450"/>
        <w:tab w:val="left" w:pos="3890"/>
        <w:tab w:val="left" w:pos="5330"/>
        <w:tab w:val="left" w:pos="6770"/>
        <w:tab w:val="left" w:pos="8210"/>
        <w:tab w:val="left" w:pos="9650"/>
        <w:tab w:val="left" w:pos="11090"/>
        <w:tab w:val="left" w:pos="12530"/>
        <w:tab w:val="left" w:pos="13970"/>
      </w:tabs>
    </w:pPr>
  </w:style>
  <w:style w:type="paragraph" w:customStyle="1" w:styleId="Titre1LTGliederung5">
    <w:name w:val="Titre1~LT~Gliederung 5"/>
    <w:basedOn w:val="Titre1LTGliederung4"/>
    <w:rsid w:val="002364A7"/>
    <w:pPr>
      <w:tabs>
        <w:tab w:val="clear" w:pos="1010"/>
        <w:tab w:val="clear" w:pos="2450"/>
        <w:tab w:val="clear" w:pos="3890"/>
        <w:tab w:val="clear" w:pos="5330"/>
        <w:tab w:val="clear" w:pos="6770"/>
        <w:tab w:val="clear" w:pos="8210"/>
        <w:tab w:val="clear" w:pos="9650"/>
        <w:tab w:val="clear" w:pos="11090"/>
        <w:tab w:val="clear" w:pos="12530"/>
        <w:tab w:val="clear" w:pos="13970"/>
        <w:tab w:val="left" w:pos="577"/>
        <w:tab w:val="left" w:pos="2017"/>
        <w:tab w:val="left" w:pos="3457"/>
        <w:tab w:val="left" w:pos="4897"/>
        <w:tab w:val="left" w:pos="6337"/>
        <w:tab w:val="left" w:pos="7777"/>
        <w:tab w:val="left" w:pos="9217"/>
        <w:tab w:val="left" w:pos="10657"/>
        <w:tab w:val="left" w:pos="12097"/>
        <w:tab w:val="left" w:pos="13537"/>
      </w:tabs>
      <w:spacing w:before="80"/>
    </w:pPr>
    <w:rPr>
      <w:sz w:val="32"/>
      <w:szCs w:val="32"/>
    </w:rPr>
  </w:style>
  <w:style w:type="paragraph" w:customStyle="1" w:styleId="Titre1LTGliederung6">
    <w:name w:val="Titre1~LT~Gliederung 6"/>
    <w:basedOn w:val="Titre1LTGliederung5"/>
    <w:rsid w:val="002364A7"/>
  </w:style>
  <w:style w:type="paragraph" w:customStyle="1" w:styleId="Titre1LTGliederung7">
    <w:name w:val="Titre1~LT~Gliederung 7"/>
    <w:basedOn w:val="Titre1LTGliederung6"/>
    <w:rsid w:val="002364A7"/>
  </w:style>
  <w:style w:type="paragraph" w:customStyle="1" w:styleId="Titre1LTGliederung8">
    <w:name w:val="Titre1~LT~Gliederung 8"/>
    <w:basedOn w:val="Titre1LTGliederung7"/>
    <w:rsid w:val="002364A7"/>
  </w:style>
  <w:style w:type="paragraph" w:customStyle="1" w:styleId="Titre1LTGliederung9">
    <w:name w:val="Titre1~LT~Gliederung 9"/>
    <w:basedOn w:val="Titre1LTGliederung8"/>
    <w:rsid w:val="002364A7"/>
  </w:style>
  <w:style w:type="paragraph" w:customStyle="1" w:styleId="Titre1LTTitel">
    <w:name w:val="Titre1~LT~Titel"/>
    <w:rsid w:val="002364A7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</w:pPr>
    <w:rPr>
      <w:rFonts w:ascii="Mangal" w:eastAsia="Mangal" w:hAnsi="Mangal"/>
      <w:color w:val="575F6D"/>
      <w:sz w:val="60"/>
      <w:szCs w:val="60"/>
    </w:rPr>
  </w:style>
  <w:style w:type="paragraph" w:customStyle="1" w:styleId="Titre1LTUntertitel">
    <w:name w:val="Titre1~LT~Untertitel"/>
    <w:rsid w:val="002364A7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120"/>
      <w:jc w:val="center"/>
    </w:pPr>
    <w:rPr>
      <w:rFonts w:ascii="Mangal" w:eastAsia="Mangal" w:hAnsi="Mangal"/>
      <w:color w:val="000000"/>
      <w:sz w:val="48"/>
      <w:szCs w:val="48"/>
    </w:rPr>
  </w:style>
  <w:style w:type="paragraph" w:customStyle="1" w:styleId="Titre1LTNotizen">
    <w:name w:val="Titre1~LT~Notizen"/>
    <w:rsid w:val="002364A7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Mangal" w:eastAsia="Mangal" w:hAnsi="Mangal"/>
      <w:color w:val="000000"/>
    </w:rPr>
  </w:style>
  <w:style w:type="paragraph" w:customStyle="1" w:styleId="Titre1LTHintergrundobjekte">
    <w:name w:val="Titre1~LT~Hintergrundobjekte"/>
    <w:rsid w:val="002364A7"/>
    <w:pPr>
      <w:suppressAutoHyphens/>
      <w:autoSpaceDE w:val="0"/>
    </w:pPr>
  </w:style>
  <w:style w:type="paragraph" w:customStyle="1" w:styleId="Titre1LTHintergrund">
    <w:name w:val="Titre1~LT~Hintergrund"/>
    <w:rsid w:val="002364A7"/>
    <w:pPr>
      <w:suppressAutoHyphens/>
      <w:autoSpaceDE w:val="0"/>
      <w:jc w:val="center"/>
    </w:pPr>
  </w:style>
  <w:style w:type="paragraph" w:customStyle="1" w:styleId="Titre2LTGliederung1">
    <w:name w:val="Titre2~LT~Gliederung 1"/>
    <w:rsid w:val="002364A7"/>
    <w:pPr>
      <w:tabs>
        <w:tab w:val="left" w:pos="1010"/>
        <w:tab w:val="left" w:pos="2450"/>
        <w:tab w:val="left" w:pos="3890"/>
        <w:tab w:val="left" w:pos="5330"/>
        <w:tab w:val="left" w:pos="6770"/>
        <w:tab w:val="left" w:pos="8210"/>
        <w:tab w:val="left" w:pos="9650"/>
        <w:tab w:val="left" w:pos="11090"/>
        <w:tab w:val="left" w:pos="12530"/>
        <w:tab w:val="left" w:pos="13970"/>
        <w:tab w:val="left" w:pos="15410"/>
      </w:tabs>
      <w:suppressAutoHyphens/>
      <w:autoSpaceDE w:val="0"/>
      <w:spacing w:before="120"/>
    </w:pPr>
    <w:rPr>
      <w:rFonts w:ascii="Mangal" w:eastAsia="Mangal" w:hAnsi="Mangal"/>
      <w:color w:val="000000"/>
      <w:sz w:val="48"/>
      <w:szCs w:val="48"/>
    </w:rPr>
  </w:style>
  <w:style w:type="paragraph" w:customStyle="1" w:styleId="Titre2LTGliederung2">
    <w:name w:val="Titre2~LT~Gliederung 2"/>
    <w:basedOn w:val="Titre2LTGliederung1"/>
    <w:rsid w:val="002364A7"/>
    <w:pPr>
      <w:tabs>
        <w:tab w:val="clear" w:pos="1010"/>
        <w:tab w:val="clear" w:pos="2450"/>
        <w:tab w:val="clear" w:pos="3890"/>
        <w:tab w:val="clear" w:pos="5330"/>
        <w:tab w:val="clear" w:pos="6770"/>
        <w:tab w:val="clear" w:pos="8210"/>
        <w:tab w:val="clear" w:pos="9650"/>
        <w:tab w:val="clear" w:pos="11090"/>
        <w:tab w:val="clear" w:pos="12530"/>
        <w:tab w:val="clear" w:pos="13970"/>
        <w:tab w:val="clear" w:pos="15410"/>
        <w:tab w:val="left" w:pos="432"/>
        <w:tab w:val="left" w:pos="1872"/>
        <w:tab w:val="left" w:pos="3312"/>
        <w:tab w:val="left" w:pos="4752"/>
        <w:tab w:val="left" w:pos="6192"/>
        <w:tab w:val="left" w:pos="7632"/>
        <w:tab w:val="left" w:pos="9072"/>
        <w:tab w:val="left" w:pos="10512"/>
        <w:tab w:val="left" w:pos="11952"/>
        <w:tab w:val="left" w:pos="13392"/>
        <w:tab w:val="left" w:pos="14832"/>
      </w:tabs>
      <w:spacing w:before="105"/>
    </w:pPr>
    <w:rPr>
      <w:sz w:val="42"/>
      <w:szCs w:val="42"/>
    </w:rPr>
  </w:style>
  <w:style w:type="paragraph" w:customStyle="1" w:styleId="Titre2LTGliederung3">
    <w:name w:val="Titre2~LT~Gliederung 3"/>
    <w:basedOn w:val="Titre2LTGliederung2"/>
    <w:rsid w:val="002364A7"/>
    <w:pPr>
      <w:tabs>
        <w:tab w:val="clear" w:pos="432"/>
        <w:tab w:val="clear" w:pos="1872"/>
        <w:tab w:val="clear" w:pos="3312"/>
        <w:tab w:val="clear" w:pos="4752"/>
        <w:tab w:val="clear" w:pos="6192"/>
        <w:tab w:val="clear" w:pos="7632"/>
        <w:tab w:val="clear" w:pos="9072"/>
        <w:tab w:val="clear" w:pos="10512"/>
        <w:tab w:val="clear" w:pos="11952"/>
        <w:tab w:val="clear" w:pos="13392"/>
        <w:tab w:val="clear" w:pos="14832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</w:tabs>
      <w:spacing w:before="90"/>
    </w:pPr>
    <w:rPr>
      <w:sz w:val="36"/>
      <w:szCs w:val="36"/>
    </w:rPr>
  </w:style>
  <w:style w:type="paragraph" w:customStyle="1" w:styleId="Titre2LTGliederung4">
    <w:name w:val="Titre2~LT~Gliederung 4"/>
    <w:basedOn w:val="Titre2LTGliederung3"/>
    <w:rsid w:val="002364A7"/>
    <w:pPr>
      <w:tabs>
        <w:tab w:val="clear" w:pos="1440"/>
        <w:tab w:val="clear" w:pos="2880"/>
        <w:tab w:val="clear" w:pos="4320"/>
        <w:tab w:val="clear" w:pos="5760"/>
        <w:tab w:val="clear" w:pos="7200"/>
        <w:tab w:val="clear" w:pos="8640"/>
        <w:tab w:val="clear" w:pos="10080"/>
        <w:tab w:val="clear" w:pos="11520"/>
        <w:tab w:val="clear" w:pos="12960"/>
        <w:tab w:val="clear" w:pos="14400"/>
        <w:tab w:val="left" w:pos="1010"/>
        <w:tab w:val="left" w:pos="2450"/>
        <w:tab w:val="left" w:pos="3890"/>
        <w:tab w:val="left" w:pos="5330"/>
        <w:tab w:val="left" w:pos="6770"/>
        <w:tab w:val="left" w:pos="8210"/>
        <w:tab w:val="left" w:pos="9650"/>
        <w:tab w:val="left" w:pos="11090"/>
        <w:tab w:val="left" w:pos="12530"/>
        <w:tab w:val="left" w:pos="13970"/>
      </w:tabs>
    </w:pPr>
  </w:style>
  <w:style w:type="paragraph" w:customStyle="1" w:styleId="Titre2LTGliederung5">
    <w:name w:val="Titre2~LT~Gliederung 5"/>
    <w:basedOn w:val="Titre2LTGliederung4"/>
    <w:rsid w:val="002364A7"/>
    <w:pPr>
      <w:tabs>
        <w:tab w:val="clear" w:pos="1010"/>
        <w:tab w:val="clear" w:pos="2450"/>
        <w:tab w:val="clear" w:pos="3890"/>
        <w:tab w:val="clear" w:pos="5330"/>
        <w:tab w:val="clear" w:pos="6770"/>
        <w:tab w:val="clear" w:pos="8210"/>
        <w:tab w:val="clear" w:pos="9650"/>
        <w:tab w:val="clear" w:pos="11090"/>
        <w:tab w:val="clear" w:pos="12530"/>
        <w:tab w:val="clear" w:pos="13970"/>
        <w:tab w:val="left" w:pos="577"/>
        <w:tab w:val="left" w:pos="2017"/>
        <w:tab w:val="left" w:pos="3457"/>
        <w:tab w:val="left" w:pos="4897"/>
        <w:tab w:val="left" w:pos="6337"/>
        <w:tab w:val="left" w:pos="7777"/>
        <w:tab w:val="left" w:pos="9217"/>
        <w:tab w:val="left" w:pos="10657"/>
        <w:tab w:val="left" w:pos="12097"/>
        <w:tab w:val="left" w:pos="13537"/>
      </w:tabs>
      <w:spacing w:before="80"/>
    </w:pPr>
    <w:rPr>
      <w:sz w:val="32"/>
      <w:szCs w:val="32"/>
    </w:rPr>
  </w:style>
  <w:style w:type="paragraph" w:customStyle="1" w:styleId="Titre2LTGliederung6">
    <w:name w:val="Titre2~LT~Gliederung 6"/>
    <w:basedOn w:val="Titre2LTGliederung5"/>
    <w:rsid w:val="002364A7"/>
  </w:style>
  <w:style w:type="paragraph" w:customStyle="1" w:styleId="Titre2LTGliederung7">
    <w:name w:val="Titre2~LT~Gliederung 7"/>
    <w:basedOn w:val="Titre2LTGliederung6"/>
    <w:rsid w:val="002364A7"/>
  </w:style>
  <w:style w:type="paragraph" w:customStyle="1" w:styleId="Titre2LTGliederung8">
    <w:name w:val="Titre2~LT~Gliederung 8"/>
    <w:basedOn w:val="Titre2LTGliederung7"/>
    <w:rsid w:val="002364A7"/>
  </w:style>
  <w:style w:type="paragraph" w:customStyle="1" w:styleId="Titre2LTGliederung9">
    <w:name w:val="Titre2~LT~Gliederung 9"/>
    <w:basedOn w:val="Titre2LTGliederung8"/>
    <w:rsid w:val="002364A7"/>
  </w:style>
  <w:style w:type="paragraph" w:customStyle="1" w:styleId="Titre2LTTitel">
    <w:name w:val="Titre2~LT~Titel"/>
    <w:rsid w:val="002364A7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</w:pPr>
    <w:rPr>
      <w:rFonts w:ascii="Mangal" w:eastAsia="Mangal" w:hAnsi="Mangal"/>
      <w:color w:val="575F6D"/>
      <w:sz w:val="60"/>
      <w:szCs w:val="60"/>
    </w:rPr>
  </w:style>
  <w:style w:type="paragraph" w:customStyle="1" w:styleId="Titre2LTUntertitel">
    <w:name w:val="Titre2~LT~Untertitel"/>
    <w:rsid w:val="002364A7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120"/>
      <w:jc w:val="center"/>
    </w:pPr>
    <w:rPr>
      <w:rFonts w:ascii="Mangal" w:eastAsia="Mangal" w:hAnsi="Mangal"/>
      <w:color w:val="000000"/>
      <w:sz w:val="48"/>
      <w:szCs w:val="48"/>
    </w:rPr>
  </w:style>
  <w:style w:type="paragraph" w:customStyle="1" w:styleId="Titre2LTNotizen">
    <w:name w:val="Titre2~LT~Notizen"/>
    <w:rsid w:val="002364A7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Mangal" w:eastAsia="Mangal" w:hAnsi="Mangal"/>
      <w:color w:val="000000"/>
    </w:rPr>
  </w:style>
  <w:style w:type="paragraph" w:customStyle="1" w:styleId="Titre2LTHintergrundobjekte">
    <w:name w:val="Titre2~LT~Hintergrundobjekte"/>
    <w:rsid w:val="002364A7"/>
    <w:pPr>
      <w:suppressAutoHyphens/>
      <w:autoSpaceDE w:val="0"/>
    </w:pPr>
  </w:style>
  <w:style w:type="paragraph" w:customStyle="1" w:styleId="Titre2LTHintergrund">
    <w:name w:val="Titre2~LT~Hintergrund"/>
    <w:rsid w:val="002364A7"/>
    <w:pPr>
      <w:suppressAutoHyphens/>
      <w:autoSpaceDE w:val="0"/>
      <w:jc w:val="center"/>
    </w:pPr>
  </w:style>
  <w:style w:type="paragraph" w:customStyle="1" w:styleId="Titre3LTGliederung1">
    <w:name w:val="Titre3~LT~Gliederung 1"/>
    <w:rsid w:val="002364A7"/>
    <w:pPr>
      <w:tabs>
        <w:tab w:val="left" w:pos="1010"/>
        <w:tab w:val="left" w:pos="2450"/>
        <w:tab w:val="left" w:pos="3890"/>
        <w:tab w:val="left" w:pos="5330"/>
        <w:tab w:val="left" w:pos="6770"/>
        <w:tab w:val="left" w:pos="8210"/>
        <w:tab w:val="left" w:pos="9650"/>
        <w:tab w:val="left" w:pos="11090"/>
        <w:tab w:val="left" w:pos="12530"/>
        <w:tab w:val="left" w:pos="13970"/>
        <w:tab w:val="left" w:pos="15410"/>
      </w:tabs>
      <w:suppressAutoHyphens/>
      <w:autoSpaceDE w:val="0"/>
      <w:spacing w:before="120"/>
    </w:pPr>
    <w:rPr>
      <w:rFonts w:ascii="Mangal" w:eastAsia="Mangal" w:hAnsi="Mangal"/>
      <w:color w:val="FFFFFF"/>
      <w:sz w:val="48"/>
      <w:szCs w:val="48"/>
    </w:rPr>
  </w:style>
  <w:style w:type="paragraph" w:customStyle="1" w:styleId="Titre3LTGliederung2">
    <w:name w:val="Titre3~LT~Gliederung 2"/>
    <w:basedOn w:val="Titre3LTGliederung1"/>
    <w:rsid w:val="002364A7"/>
    <w:pPr>
      <w:tabs>
        <w:tab w:val="clear" w:pos="1010"/>
        <w:tab w:val="clear" w:pos="2450"/>
        <w:tab w:val="clear" w:pos="3890"/>
        <w:tab w:val="clear" w:pos="5330"/>
        <w:tab w:val="clear" w:pos="6770"/>
        <w:tab w:val="clear" w:pos="8210"/>
        <w:tab w:val="clear" w:pos="9650"/>
        <w:tab w:val="clear" w:pos="11090"/>
        <w:tab w:val="clear" w:pos="12530"/>
        <w:tab w:val="clear" w:pos="13970"/>
        <w:tab w:val="clear" w:pos="15410"/>
        <w:tab w:val="left" w:pos="432"/>
        <w:tab w:val="left" w:pos="1872"/>
        <w:tab w:val="left" w:pos="3312"/>
        <w:tab w:val="left" w:pos="4752"/>
        <w:tab w:val="left" w:pos="6192"/>
        <w:tab w:val="left" w:pos="7632"/>
        <w:tab w:val="left" w:pos="9072"/>
        <w:tab w:val="left" w:pos="10512"/>
        <w:tab w:val="left" w:pos="11952"/>
        <w:tab w:val="left" w:pos="13392"/>
        <w:tab w:val="left" w:pos="14832"/>
      </w:tabs>
      <w:spacing w:before="105"/>
    </w:pPr>
    <w:rPr>
      <w:sz w:val="42"/>
      <w:szCs w:val="42"/>
    </w:rPr>
  </w:style>
  <w:style w:type="paragraph" w:customStyle="1" w:styleId="Titre3LTGliederung3">
    <w:name w:val="Titre3~LT~Gliederung 3"/>
    <w:basedOn w:val="Titre3LTGliederung2"/>
    <w:rsid w:val="002364A7"/>
    <w:pPr>
      <w:tabs>
        <w:tab w:val="clear" w:pos="432"/>
        <w:tab w:val="clear" w:pos="1872"/>
        <w:tab w:val="clear" w:pos="3312"/>
        <w:tab w:val="clear" w:pos="4752"/>
        <w:tab w:val="clear" w:pos="6192"/>
        <w:tab w:val="clear" w:pos="7632"/>
        <w:tab w:val="clear" w:pos="9072"/>
        <w:tab w:val="clear" w:pos="10512"/>
        <w:tab w:val="clear" w:pos="11952"/>
        <w:tab w:val="clear" w:pos="13392"/>
        <w:tab w:val="clear" w:pos="14832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</w:tabs>
      <w:spacing w:before="90"/>
    </w:pPr>
    <w:rPr>
      <w:sz w:val="36"/>
      <w:szCs w:val="36"/>
    </w:rPr>
  </w:style>
  <w:style w:type="paragraph" w:customStyle="1" w:styleId="Titre3LTGliederung4">
    <w:name w:val="Titre3~LT~Gliederung 4"/>
    <w:basedOn w:val="Titre3LTGliederung3"/>
    <w:rsid w:val="002364A7"/>
    <w:pPr>
      <w:tabs>
        <w:tab w:val="clear" w:pos="1440"/>
        <w:tab w:val="clear" w:pos="2880"/>
        <w:tab w:val="clear" w:pos="4320"/>
        <w:tab w:val="clear" w:pos="5760"/>
        <w:tab w:val="clear" w:pos="7200"/>
        <w:tab w:val="clear" w:pos="8640"/>
        <w:tab w:val="clear" w:pos="10080"/>
        <w:tab w:val="clear" w:pos="11520"/>
        <w:tab w:val="clear" w:pos="12960"/>
        <w:tab w:val="clear" w:pos="14400"/>
        <w:tab w:val="left" w:pos="1010"/>
        <w:tab w:val="left" w:pos="2450"/>
        <w:tab w:val="left" w:pos="3890"/>
        <w:tab w:val="left" w:pos="5330"/>
        <w:tab w:val="left" w:pos="6770"/>
        <w:tab w:val="left" w:pos="8210"/>
        <w:tab w:val="left" w:pos="9650"/>
        <w:tab w:val="left" w:pos="11090"/>
        <w:tab w:val="left" w:pos="12530"/>
        <w:tab w:val="left" w:pos="13970"/>
      </w:tabs>
    </w:pPr>
  </w:style>
  <w:style w:type="paragraph" w:customStyle="1" w:styleId="Titre3LTGliederung5">
    <w:name w:val="Titre3~LT~Gliederung 5"/>
    <w:basedOn w:val="Titre3LTGliederung4"/>
    <w:rsid w:val="002364A7"/>
    <w:pPr>
      <w:tabs>
        <w:tab w:val="clear" w:pos="1010"/>
        <w:tab w:val="clear" w:pos="2450"/>
        <w:tab w:val="clear" w:pos="3890"/>
        <w:tab w:val="clear" w:pos="5330"/>
        <w:tab w:val="clear" w:pos="6770"/>
        <w:tab w:val="clear" w:pos="8210"/>
        <w:tab w:val="clear" w:pos="9650"/>
        <w:tab w:val="clear" w:pos="11090"/>
        <w:tab w:val="clear" w:pos="12530"/>
        <w:tab w:val="clear" w:pos="13970"/>
        <w:tab w:val="left" w:pos="577"/>
        <w:tab w:val="left" w:pos="2017"/>
        <w:tab w:val="left" w:pos="3457"/>
        <w:tab w:val="left" w:pos="4897"/>
        <w:tab w:val="left" w:pos="6337"/>
        <w:tab w:val="left" w:pos="7777"/>
        <w:tab w:val="left" w:pos="9217"/>
        <w:tab w:val="left" w:pos="10657"/>
        <w:tab w:val="left" w:pos="12097"/>
        <w:tab w:val="left" w:pos="13537"/>
      </w:tabs>
      <w:spacing w:before="80"/>
    </w:pPr>
    <w:rPr>
      <w:sz w:val="32"/>
      <w:szCs w:val="32"/>
    </w:rPr>
  </w:style>
  <w:style w:type="paragraph" w:customStyle="1" w:styleId="Titre3LTGliederung6">
    <w:name w:val="Titre3~LT~Gliederung 6"/>
    <w:basedOn w:val="Titre3LTGliederung5"/>
    <w:rsid w:val="002364A7"/>
  </w:style>
  <w:style w:type="paragraph" w:customStyle="1" w:styleId="Titre3LTGliederung7">
    <w:name w:val="Titre3~LT~Gliederung 7"/>
    <w:basedOn w:val="Titre3LTGliederung6"/>
    <w:rsid w:val="002364A7"/>
  </w:style>
  <w:style w:type="paragraph" w:customStyle="1" w:styleId="Titre3LTGliederung8">
    <w:name w:val="Titre3~LT~Gliederung 8"/>
    <w:basedOn w:val="Titre3LTGliederung7"/>
    <w:rsid w:val="002364A7"/>
  </w:style>
  <w:style w:type="paragraph" w:customStyle="1" w:styleId="Titre3LTGliederung9">
    <w:name w:val="Titre3~LT~Gliederung 9"/>
    <w:basedOn w:val="Titre3LTGliederung8"/>
    <w:rsid w:val="002364A7"/>
  </w:style>
  <w:style w:type="paragraph" w:customStyle="1" w:styleId="Titre3LTTitel">
    <w:name w:val="Titre3~LT~Titel"/>
    <w:rsid w:val="002364A7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</w:pPr>
    <w:rPr>
      <w:rFonts w:ascii="Mangal" w:eastAsia="Mangal" w:hAnsi="Mangal"/>
      <w:color w:val="FFF39D"/>
      <w:sz w:val="60"/>
      <w:szCs w:val="60"/>
    </w:rPr>
  </w:style>
  <w:style w:type="paragraph" w:customStyle="1" w:styleId="Titre3LTUntertitel">
    <w:name w:val="Titre3~LT~Untertitel"/>
    <w:rsid w:val="002364A7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120"/>
      <w:jc w:val="center"/>
    </w:pPr>
    <w:rPr>
      <w:rFonts w:ascii="Mangal" w:eastAsia="Mangal" w:hAnsi="Mangal"/>
      <w:color w:val="FFFFFF"/>
      <w:sz w:val="48"/>
      <w:szCs w:val="48"/>
    </w:rPr>
  </w:style>
  <w:style w:type="paragraph" w:customStyle="1" w:styleId="Titre3LTNotizen">
    <w:name w:val="Titre3~LT~Notizen"/>
    <w:rsid w:val="002364A7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Mangal" w:eastAsia="Mangal" w:hAnsi="Mangal"/>
      <w:color w:val="000000"/>
    </w:rPr>
  </w:style>
  <w:style w:type="paragraph" w:customStyle="1" w:styleId="Titre3LTHintergrundobjekte">
    <w:name w:val="Titre3~LT~Hintergrundobjekte"/>
    <w:rsid w:val="002364A7"/>
    <w:pPr>
      <w:suppressAutoHyphens/>
      <w:autoSpaceDE w:val="0"/>
    </w:pPr>
  </w:style>
  <w:style w:type="paragraph" w:customStyle="1" w:styleId="Titre3LTHintergrund">
    <w:name w:val="Titre3~LT~Hintergrund"/>
    <w:rsid w:val="002364A7"/>
    <w:pPr>
      <w:suppressAutoHyphens/>
      <w:autoSpaceDE w:val="0"/>
      <w:jc w:val="center"/>
    </w:pPr>
  </w:style>
  <w:style w:type="paragraph" w:customStyle="1" w:styleId="Titre4LTGliederung1">
    <w:name w:val="Titre4~LT~Gliederung 1"/>
    <w:rsid w:val="002364A7"/>
    <w:pPr>
      <w:tabs>
        <w:tab w:val="left" w:pos="1010"/>
        <w:tab w:val="left" w:pos="2450"/>
        <w:tab w:val="left" w:pos="3890"/>
        <w:tab w:val="left" w:pos="5330"/>
        <w:tab w:val="left" w:pos="6770"/>
        <w:tab w:val="left" w:pos="8210"/>
        <w:tab w:val="left" w:pos="9650"/>
        <w:tab w:val="left" w:pos="11090"/>
        <w:tab w:val="left" w:pos="12530"/>
        <w:tab w:val="left" w:pos="13970"/>
        <w:tab w:val="left" w:pos="15410"/>
      </w:tabs>
      <w:suppressAutoHyphens/>
      <w:autoSpaceDE w:val="0"/>
      <w:spacing w:before="120"/>
    </w:pPr>
    <w:rPr>
      <w:rFonts w:ascii="Mangal" w:eastAsia="Mangal" w:hAnsi="Mangal"/>
      <w:color w:val="000000"/>
      <w:sz w:val="48"/>
      <w:szCs w:val="48"/>
    </w:rPr>
  </w:style>
  <w:style w:type="paragraph" w:customStyle="1" w:styleId="Titre4LTGliederung2">
    <w:name w:val="Titre4~LT~Gliederung 2"/>
    <w:basedOn w:val="Titre4LTGliederung1"/>
    <w:rsid w:val="002364A7"/>
    <w:pPr>
      <w:tabs>
        <w:tab w:val="clear" w:pos="1010"/>
        <w:tab w:val="clear" w:pos="2450"/>
        <w:tab w:val="clear" w:pos="3890"/>
        <w:tab w:val="clear" w:pos="5330"/>
        <w:tab w:val="clear" w:pos="6770"/>
        <w:tab w:val="clear" w:pos="8210"/>
        <w:tab w:val="clear" w:pos="9650"/>
        <w:tab w:val="clear" w:pos="11090"/>
        <w:tab w:val="clear" w:pos="12530"/>
        <w:tab w:val="clear" w:pos="13970"/>
        <w:tab w:val="clear" w:pos="15410"/>
        <w:tab w:val="left" w:pos="432"/>
        <w:tab w:val="left" w:pos="1872"/>
        <w:tab w:val="left" w:pos="3312"/>
        <w:tab w:val="left" w:pos="4752"/>
        <w:tab w:val="left" w:pos="6192"/>
        <w:tab w:val="left" w:pos="7632"/>
        <w:tab w:val="left" w:pos="9072"/>
        <w:tab w:val="left" w:pos="10512"/>
        <w:tab w:val="left" w:pos="11952"/>
        <w:tab w:val="left" w:pos="13392"/>
        <w:tab w:val="left" w:pos="14832"/>
      </w:tabs>
      <w:spacing w:before="105"/>
    </w:pPr>
    <w:rPr>
      <w:sz w:val="42"/>
      <w:szCs w:val="42"/>
    </w:rPr>
  </w:style>
  <w:style w:type="paragraph" w:customStyle="1" w:styleId="Titre4LTGliederung3">
    <w:name w:val="Titre4~LT~Gliederung 3"/>
    <w:basedOn w:val="Titre4LTGliederung2"/>
    <w:rsid w:val="002364A7"/>
    <w:pPr>
      <w:tabs>
        <w:tab w:val="clear" w:pos="432"/>
        <w:tab w:val="clear" w:pos="1872"/>
        <w:tab w:val="clear" w:pos="3312"/>
        <w:tab w:val="clear" w:pos="4752"/>
        <w:tab w:val="clear" w:pos="6192"/>
        <w:tab w:val="clear" w:pos="7632"/>
        <w:tab w:val="clear" w:pos="9072"/>
        <w:tab w:val="clear" w:pos="10512"/>
        <w:tab w:val="clear" w:pos="11952"/>
        <w:tab w:val="clear" w:pos="13392"/>
        <w:tab w:val="clear" w:pos="14832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</w:tabs>
      <w:spacing w:before="90"/>
    </w:pPr>
    <w:rPr>
      <w:sz w:val="36"/>
      <w:szCs w:val="36"/>
    </w:rPr>
  </w:style>
  <w:style w:type="paragraph" w:customStyle="1" w:styleId="Titre4LTGliederung4">
    <w:name w:val="Titre4~LT~Gliederung 4"/>
    <w:basedOn w:val="Titre4LTGliederung3"/>
    <w:rsid w:val="002364A7"/>
    <w:pPr>
      <w:tabs>
        <w:tab w:val="clear" w:pos="1440"/>
        <w:tab w:val="clear" w:pos="2880"/>
        <w:tab w:val="clear" w:pos="4320"/>
        <w:tab w:val="clear" w:pos="5760"/>
        <w:tab w:val="clear" w:pos="7200"/>
        <w:tab w:val="clear" w:pos="8640"/>
        <w:tab w:val="clear" w:pos="10080"/>
        <w:tab w:val="clear" w:pos="11520"/>
        <w:tab w:val="clear" w:pos="12960"/>
        <w:tab w:val="clear" w:pos="14400"/>
        <w:tab w:val="left" w:pos="1010"/>
        <w:tab w:val="left" w:pos="2450"/>
        <w:tab w:val="left" w:pos="3890"/>
        <w:tab w:val="left" w:pos="5330"/>
        <w:tab w:val="left" w:pos="6770"/>
        <w:tab w:val="left" w:pos="8210"/>
        <w:tab w:val="left" w:pos="9650"/>
        <w:tab w:val="left" w:pos="11090"/>
        <w:tab w:val="left" w:pos="12530"/>
        <w:tab w:val="left" w:pos="13970"/>
      </w:tabs>
    </w:pPr>
  </w:style>
  <w:style w:type="paragraph" w:customStyle="1" w:styleId="Titre4LTGliederung5">
    <w:name w:val="Titre4~LT~Gliederung 5"/>
    <w:basedOn w:val="Titre4LTGliederung4"/>
    <w:rsid w:val="002364A7"/>
    <w:pPr>
      <w:tabs>
        <w:tab w:val="clear" w:pos="1010"/>
        <w:tab w:val="clear" w:pos="2450"/>
        <w:tab w:val="clear" w:pos="3890"/>
        <w:tab w:val="clear" w:pos="5330"/>
        <w:tab w:val="clear" w:pos="6770"/>
        <w:tab w:val="clear" w:pos="8210"/>
        <w:tab w:val="clear" w:pos="9650"/>
        <w:tab w:val="clear" w:pos="11090"/>
        <w:tab w:val="clear" w:pos="12530"/>
        <w:tab w:val="clear" w:pos="13970"/>
        <w:tab w:val="left" w:pos="577"/>
        <w:tab w:val="left" w:pos="2017"/>
        <w:tab w:val="left" w:pos="3457"/>
        <w:tab w:val="left" w:pos="4897"/>
        <w:tab w:val="left" w:pos="6337"/>
        <w:tab w:val="left" w:pos="7777"/>
        <w:tab w:val="left" w:pos="9217"/>
        <w:tab w:val="left" w:pos="10657"/>
        <w:tab w:val="left" w:pos="12097"/>
        <w:tab w:val="left" w:pos="13537"/>
      </w:tabs>
      <w:spacing w:before="80"/>
    </w:pPr>
    <w:rPr>
      <w:sz w:val="32"/>
      <w:szCs w:val="32"/>
    </w:rPr>
  </w:style>
  <w:style w:type="paragraph" w:customStyle="1" w:styleId="Titre4LTGliederung6">
    <w:name w:val="Titre4~LT~Gliederung 6"/>
    <w:basedOn w:val="Titre4LTGliederung5"/>
    <w:rsid w:val="002364A7"/>
  </w:style>
  <w:style w:type="paragraph" w:customStyle="1" w:styleId="Titre4LTGliederung7">
    <w:name w:val="Titre4~LT~Gliederung 7"/>
    <w:basedOn w:val="Titre4LTGliederung6"/>
    <w:rsid w:val="002364A7"/>
  </w:style>
  <w:style w:type="paragraph" w:customStyle="1" w:styleId="Titre4LTGliederung8">
    <w:name w:val="Titre4~LT~Gliederung 8"/>
    <w:basedOn w:val="Titre4LTGliederung7"/>
    <w:rsid w:val="002364A7"/>
  </w:style>
  <w:style w:type="paragraph" w:customStyle="1" w:styleId="Titre4LTGliederung9">
    <w:name w:val="Titre4~LT~Gliederung 9"/>
    <w:basedOn w:val="Titre4LTGliederung8"/>
    <w:rsid w:val="002364A7"/>
  </w:style>
  <w:style w:type="paragraph" w:customStyle="1" w:styleId="Titre4LTTitel">
    <w:name w:val="Titre4~LT~Titel"/>
    <w:rsid w:val="002364A7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</w:pPr>
    <w:rPr>
      <w:rFonts w:ascii="Mangal" w:eastAsia="Mangal" w:hAnsi="Mangal"/>
      <w:color w:val="575F6D"/>
      <w:sz w:val="60"/>
      <w:szCs w:val="60"/>
    </w:rPr>
  </w:style>
  <w:style w:type="paragraph" w:customStyle="1" w:styleId="Titre4LTUntertitel">
    <w:name w:val="Titre4~LT~Untertitel"/>
    <w:rsid w:val="002364A7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120"/>
      <w:jc w:val="center"/>
    </w:pPr>
    <w:rPr>
      <w:rFonts w:ascii="Mangal" w:eastAsia="Mangal" w:hAnsi="Mangal"/>
      <w:color w:val="000000"/>
      <w:sz w:val="48"/>
      <w:szCs w:val="48"/>
    </w:rPr>
  </w:style>
  <w:style w:type="paragraph" w:customStyle="1" w:styleId="Titre4LTNotizen">
    <w:name w:val="Titre4~LT~Notizen"/>
    <w:rsid w:val="002364A7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Mangal" w:eastAsia="Mangal" w:hAnsi="Mangal"/>
      <w:color w:val="000000"/>
    </w:rPr>
  </w:style>
  <w:style w:type="paragraph" w:customStyle="1" w:styleId="Titre4LTHintergrundobjekte">
    <w:name w:val="Titre4~LT~Hintergrundobjekte"/>
    <w:rsid w:val="002364A7"/>
    <w:pPr>
      <w:suppressAutoHyphens/>
      <w:autoSpaceDE w:val="0"/>
    </w:pPr>
  </w:style>
  <w:style w:type="paragraph" w:customStyle="1" w:styleId="Titre4LTHintergrund">
    <w:name w:val="Titre4~LT~Hintergrund"/>
    <w:rsid w:val="002364A7"/>
    <w:pPr>
      <w:suppressAutoHyphens/>
      <w:autoSpaceDE w:val="0"/>
      <w:jc w:val="center"/>
    </w:pPr>
  </w:style>
  <w:style w:type="paragraph" w:customStyle="1" w:styleId="Titre5LTGliederung1">
    <w:name w:val="Titre5~LT~Gliederung 1"/>
    <w:rsid w:val="002364A7"/>
    <w:pPr>
      <w:tabs>
        <w:tab w:val="left" w:pos="1010"/>
        <w:tab w:val="left" w:pos="2450"/>
        <w:tab w:val="left" w:pos="3890"/>
        <w:tab w:val="left" w:pos="5330"/>
        <w:tab w:val="left" w:pos="6770"/>
        <w:tab w:val="left" w:pos="8210"/>
        <w:tab w:val="left" w:pos="9650"/>
        <w:tab w:val="left" w:pos="11090"/>
        <w:tab w:val="left" w:pos="12530"/>
        <w:tab w:val="left" w:pos="13970"/>
        <w:tab w:val="left" w:pos="15410"/>
      </w:tabs>
      <w:suppressAutoHyphens/>
      <w:autoSpaceDE w:val="0"/>
      <w:spacing w:before="120"/>
    </w:pPr>
    <w:rPr>
      <w:rFonts w:ascii="Mangal" w:eastAsia="Mangal" w:hAnsi="Mangal"/>
      <w:color w:val="000000"/>
      <w:sz w:val="48"/>
      <w:szCs w:val="48"/>
    </w:rPr>
  </w:style>
  <w:style w:type="paragraph" w:customStyle="1" w:styleId="Titre5LTGliederung2">
    <w:name w:val="Titre5~LT~Gliederung 2"/>
    <w:basedOn w:val="Titre5LTGliederung1"/>
    <w:rsid w:val="002364A7"/>
    <w:pPr>
      <w:tabs>
        <w:tab w:val="clear" w:pos="1010"/>
        <w:tab w:val="clear" w:pos="2450"/>
        <w:tab w:val="clear" w:pos="3890"/>
        <w:tab w:val="clear" w:pos="5330"/>
        <w:tab w:val="clear" w:pos="6770"/>
        <w:tab w:val="clear" w:pos="8210"/>
        <w:tab w:val="clear" w:pos="9650"/>
        <w:tab w:val="clear" w:pos="11090"/>
        <w:tab w:val="clear" w:pos="12530"/>
        <w:tab w:val="clear" w:pos="13970"/>
        <w:tab w:val="clear" w:pos="15410"/>
        <w:tab w:val="left" w:pos="432"/>
        <w:tab w:val="left" w:pos="1872"/>
        <w:tab w:val="left" w:pos="3312"/>
        <w:tab w:val="left" w:pos="4752"/>
        <w:tab w:val="left" w:pos="6192"/>
        <w:tab w:val="left" w:pos="7632"/>
        <w:tab w:val="left" w:pos="9072"/>
        <w:tab w:val="left" w:pos="10512"/>
        <w:tab w:val="left" w:pos="11952"/>
        <w:tab w:val="left" w:pos="13392"/>
        <w:tab w:val="left" w:pos="14832"/>
      </w:tabs>
      <w:spacing w:before="105"/>
    </w:pPr>
    <w:rPr>
      <w:sz w:val="42"/>
      <w:szCs w:val="42"/>
    </w:rPr>
  </w:style>
  <w:style w:type="paragraph" w:customStyle="1" w:styleId="Titre5LTGliederung3">
    <w:name w:val="Titre5~LT~Gliederung 3"/>
    <w:basedOn w:val="Titre5LTGliederung2"/>
    <w:rsid w:val="002364A7"/>
    <w:pPr>
      <w:tabs>
        <w:tab w:val="clear" w:pos="432"/>
        <w:tab w:val="clear" w:pos="1872"/>
        <w:tab w:val="clear" w:pos="3312"/>
        <w:tab w:val="clear" w:pos="4752"/>
        <w:tab w:val="clear" w:pos="6192"/>
        <w:tab w:val="clear" w:pos="7632"/>
        <w:tab w:val="clear" w:pos="9072"/>
        <w:tab w:val="clear" w:pos="10512"/>
        <w:tab w:val="clear" w:pos="11952"/>
        <w:tab w:val="clear" w:pos="13392"/>
        <w:tab w:val="clear" w:pos="14832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</w:tabs>
      <w:spacing w:before="90"/>
    </w:pPr>
    <w:rPr>
      <w:sz w:val="36"/>
      <w:szCs w:val="36"/>
    </w:rPr>
  </w:style>
  <w:style w:type="paragraph" w:customStyle="1" w:styleId="Titre5LTGliederung4">
    <w:name w:val="Titre5~LT~Gliederung 4"/>
    <w:basedOn w:val="Titre5LTGliederung3"/>
    <w:rsid w:val="002364A7"/>
    <w:pPr>
      <w:tabs>
        <w:tab w:val="clear" w:pos="1440"/>
        <w:tab w:val="clear" w:pos="2880"/>
        <w:tab w:val="clear" w:pos="4320"/>
        <w:tab w:val="clear" w:pos="5760"/>
        <w:tab w:val="clear" w:pos="7200"/>
        <w:tab w:val="clear" w:pos="8640"/>
        <w:tab w:val="clear" w:pos="10080"/>
        <w:tab w:val="clear" w:pos="11520"/>
        <w:tab w:val="clear" w:pos="12960"/>
        <w:tab w:val="clear" w:pos="14400"/>
        <w:tab w:val="left" w:pos="1010"/>
        <w:tab w:val="left" w:pos="2450"/>
        <w:tab w:val="left" w:pos="3890"/>
        <w:tab w:val="left" w:pos="5330"/>
        <w:tab w:val="left" w:pos="6770"/>
        <w:tab w:val="left" w:pos="8210"/>
        <w:tab w:val="left" w:pos="9650"/>
        <w:tab w:val="left" w:pos="11090"/>
        <w:tab w:val="left" w:pos="12530"/>
        <w:tab w:val="left" w:pos="13970"/>
      </w:tabs>
    </w:pPr>
  </w:style>
  <w:style w:type="paragraph" w:customStyle="1" w:styleId="Titre5LTGliederung5">
    <w:name w:val="Titre5~LT~Gliederung 5"/>
    <w:basedOn w:val="Titre5LTGliederung4"/>
    <w:rsid w:val="002364A7"/>
    <w:pPr>
      <w:tabs>
        <w:tab w:val="clear" w:pos="1010"/>
        <w:tab w:val="clear" w:pos="2450"/>
        <w:tab w:val="clear" w:pos="3890"/>
        <w:tab w:val="clear" w:pos="5330"/>
        <w:tab w:val="clear" w:pos="6770"/>
        <w:tab w:val="clear" w:pos="8210"/>
        <w:tab w:val="clear" w:pos="9650"/>
        <w:tab w:val="clear" w:pos="11090"/>
        <w:tab w:val="clear" w:pos="12530"/>
        <w:tab w:val="clear" w:pos="13970"/>
        <w:tab w:val="left" w:pos="577"/>
        <w:tab w:val="left" w:pos="2017"/>
        <w:tab w:val="left" w:pos="3457"/>
        <w:tab w:val="left" w:pos="4897"/>
        <w:tab w:val="left" w:pos="6337"/>
        <w:tab w:val="left" w:pos="7777"/>
        <w:tab w:val="left" w:pos="9217"/>
        <w:tab w:val="left" w:pos="10657"/>
        <w:tab w:val="left" w:pos="12097"/>
        <w:tab w:val="left" w:pos="13537"/>
      </w:tabs>
      <w:spacing w:before="80"/>
    </w:pPr>
    <w:rPr>
      <w:sz w:val="32"/>
      <w:szCs w:val="32"/>
    </w:rPr>
  </w:style>
  <w:style w:type="paragraph" w:customStyle="1" w:styleId="Titre5LTGliederung6">
    <w:name w:val="Titre5~LT~Gliederung 6"/>
    <w:basedOn w:val="Titre5LTGliederung5"/>
    <w:rsid w:val="002364A7"/>
  </w:style>
  <w:style w:type="paragraph" w:customStyle="1" w:styleId="Titre5LTGliederung7">
    <w:name w:val="Titre5~LT~Gliederung 7"/>
    <w:basedOn w:val="Titre5LTGliederung6"/>
    <w:rsid w:val="002364A7"/>
  </w:style>
  <w:style w:type="paragraph" w:customStyle="1" w:styleId="Titre5LTGliederung8">
    <w:name w:val="Titre5~LT~Gliederung 8"/>
    <w:basedOn w:val="Titre5LTGliederung7"/>
    <w:rsid w:val="002364A7"/>
  </w:style>
  <w:style w:type="paragraph" w:customStyle="1" w:styleId="Titre5LTGliederung9">
    <w:name w:val="Titre5~LT~Gliederung 9"/>
    <w:basedOn w:val="Titre5LTGliederung8"/>
    <w:rsid w:val="002364A7"/>
  </w:style>
  <w:style w:type="paragraph" w:customStyle="1" w:styleId="Titre5LTTitel">
    <w:name w:val="Titre5~LT~Titel"/>
    <w:rsid w:val="002364A7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</w:pPr>
    <w:rPr>
      <w:rFonts w:ascii="Mangal" w:eastAsia="Mangal" w:hAnsi="Mangal"/>
      <w:color w:val="575F6D"/>
      <w:sz w:val="60"/>
      <w:szCs w:val="60"/>
    </w:rPr>
  </w:style>
  <w:style w:type="paragraph" w:customStyle="1" w:styleId="Titre5LTUntertitel">
    <w:name w:val="Titre5~LT~Untertitel"/>
    <w:rsid w:val="002364A7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120"/>
      <w:jc w:val="center"/>
    </w:pPr>
    <w:rPr>
      <w:rFonts w:ascii="Mangal" w:eastAsia="Mangal" w:hAnsi="Mangal"/>
      <w:color w:val="000000"/>
      <w:sz w:val="48"/>
      <w:szCs w:val="48"/>
    </w:rPr>
  </w:style>
  <w:style w:type="paragraph" w:customStyle="1" w:styleId="Titre5LTNotizen">
    <w:name w:val="Titre5~LT~Notizen"/>
    <w:rsid w:val="002364A7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Mangal" w:eastAsia="Mangal" w:hAnsi="Mangal"/>
      <w:color w:val="000000"/>
    </w:rPr>
  </w:style>
  <w:style w:type="paragraph" w:customStyle="1" w:styleId="Titre5LTHintergrundobjekte">
    <w:name w:val="Titre5~LT~Hintergrundobjekte"/>
    <w:rsid w:val="002364A7"/>
    <w:pPr>
      <w:suppressAutoHyphens/>
      <w:autoSpaceDE w:val="0"/>
    </w:pPr>
  </w:style>
  <w:style w:type="paragraph" w:customStyle="1" w:styleId="Titre5LTHintergrund">
    <w:name w:val="Titre5~LT~Hintergrund"/>
    <w:rsid w:val="002364A7"/>
    <w:pPr>
      <w:suppressAutoHyphens/>
      <w:autoSpaceDE w:val="0"/>
      <w:jc w:val="center"/>
    </w:pPr>
  </w:style>
  <w:style w:type="paragraph" w:customStyle="1" w:styleId="Titre6LTGliederung1">
    <w:name w:val="Titre6~LT~Gliederung 1"/>
    <w:rsid w:val="002364A7"/>
    <w:pPr>
      <w:tabs>
        <w:tab w:val="left" w:pos="1010"/>
        <w:tab w:val="left" w:pos="2450"/>
        <w:tab w:val="left" w:pos="3890"/>
        <w:tab w:val="left" w:pos="5330"/>
        <w:tab w:val="left" w:pos="6770"/>
        <w:tab w:val="left" w:pos="8210"/>
        <w:tab w:val="left" w:pos="9650"/>
        <w:tab w:val="left" w:pos="11090"/>
        <w:tab w:val="left" w:pos="12530"/>
        <w:tab w:val="left" w:pos="13970"/>
        <w:tab w:val="left" w:pos="15410"/>
      </w:tabs>
      <w:suppressAutoHyphens/>
      <w:autoSpaceDE w:val="0"/>
      <w:spacing w:before="120"/>
    </w:pPr>
    <w:rPr>
      <w:rFonts w:ascii="Mangal" w:eastAsia="Mangal" w:hAnsi="Mangal"/>
      <w:color w:val="000000"/>
      <w:sz w:val="48"/>
      <w:szCs w:val="48"/>
    </w:rPr>
  </w:style>
  <w:style w:type="paragraph" w:customStyle="1" w:styleId="Titre6LTGliederung2">
    <w:name w:val="Titre6~LT~Gliederung 2"/>
    <w:basedOn w:val="Titre6LTGliederung1"/>
    <w:rsid w:val="002364A7"/>
    <w:pPr>
      <w:tabs>
        <w:tab w:val="clear" w:pos="1010"/>
        <w:tab w:val="clear" w:pos="2450"/>
        <w:tab w:val="clear" w:pos="3890"/>
        <w:tab w:val="clear" w:pos="5330"/>
        <w:tab w:val="clear" w:pos="6770"/>
        <w:tab w:val="clear" w:pos="8210"/>
        <w:tab w:val="clear" w:pos="9650"/>
        <w:tab w:val="clear" w:pos="11090"/>
        <w:tab w:val="clear" w:pos="12530"/>
        <w:tab w:val="clear" w:pos="13970"/>
        <w:tab w:val="clear" w:pos="15410"/>
        <w:tab w:val="left" w:pos="432"/>
        <w:tab w:val="left" w:pos="1872"/>
        <w:tab w:val="left" w:pos="3312"/>
        <w:tab w:val="left" w:pos="4752"/>
        <w:tab w:val="left" w:pos="6192"/>
        <w:tab w:val="left" w:pos="7632"/>
        <w:tab w:val="left" w:pos="9072"/>
        <w:tab w:val="left" w:pos="10512"/>
        <w:tab w:val="left" w:pos="11952"/>
        <w:tab w:val="left" w:pos="13392"/>
        <w:tab w:val="left" w:pos="14832"/>
      </w:tabs>
      <w:spacing w:before="105"/>
    </w:pPr>
    <w:rPr>
      <w:sz w:val="42"/>
      <w:szCs w:val="42"/>
    </w:rPr>
  </w:style>
  <w:style w:type="paragraph" w:customStyle="1" w:styleId="Titre6LTGliederung3">
    <w:name w:val="Titre6~LT~Gliederung 3"/>
    <w:basedOn w:val="Titre6LTGliederung2"/>
    <w:rsid w:val="002364A7"/>
    <w:pPr>
      <w:tabs>
        <w:tab w:val="clear" w:pos="432"/>
        <w:tab w:val="clear" w:pos="1872"/>
        <w:tab w:val="clear" w:pos="3312"/>
        <w:tab w:val="clear" w:pos="4752"/>
        <w:tab w:val="clear" w:pos="6192"/>
        <w:tab w:val="clear" w:pos="7632"/>
        <w:tab w:val="clear" w:pos="9072"/>
        <w:tab w:val="clear" w:pos="10512"/>
        <w:tab w:val="clear" w:pos="11952"/>
        <w:tab w:val="clear" w:pos="13392"/>
        <w:tab w:val="clear" w:pos="14832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</w:tabs>
      <w:spacing w:before="90"/>
    </w:pPr>
    <w:rPr>
      <w:sz w:val="36"/>
      <w:szCs w:val="36"/>
    </w:rPr>
  </w:style>
  <w:style w:type="paragraph" w:customStyle="1" w:styleId="Titre6LTGliederung4">
    <w:name w:val="Titre6~LT~Gliederung 4"/>
    <w:basedOn w:val="Titre6LTGliederung3"/>
    <w:rsid w:val="002364A7"/>
    <w:pPr>
      <w:tabs>
        <w:tab w:val="clear" w:pos="1440"/>
        <w:tab w:val="clear" w:pos="2880"/>
        <w:tab w:val="clear" w:pos="4320"/>
        <w:tab w:val="clear" w:pos="5760"/>
        <w:tab w:val="clear" w:pos="7200"/>
        <w:tab w:val="clear" w:pos="8640"/>
        <w:tab w:val="clear" w:pos="10080"/>
        <w:tab w:val="clear" w:pos="11520"/>
        <w:tab w:val="clear" w:pos="12960"/>
        <w:tab w:val="clear" w:pos="14400"/>
        <w:tab w:val="left" w:pos="1010"/>
        <w:tab w:val="left" w:pos="2450"/>
        <w:tab w:val="left" w:pos="3890"/>
        <w:tab w:val="left" w:pos="5330"/>
        <w:tab w:val="left" w:pos="6770"/>
        <w:tab w:val="left" w:pos="8210"/>
        <w:tab w:val="left" w:pos="9650"/>
        <w:tab w:val="left" w:pos="11090"/>
        <w:tab w:val="left" w:pos="12530"/>
        <w:tab w:val="left" w:pos="13970"/>
      </w:tabs>
    </w:pPr>
  </w:style>
  <w:style w:type="paragraph" w:customStyle="1" w:styleId="Titre6LTGliederung5">
    <w:name w:val="Titre6~LT~Gliederung 5"/>
    <w:basedOn w:val="Titre6LTGliederung4"/>
    <w:rsid w:val="002364A7"/>
    <w:pPr>
      <w:tabs>
        <w:tab w:val="clear" w:pos="1010"/>
        <w:tab w:val="clear" w:pos="2450"/>
        <w:tab w:val="clear" w:pos="3890"/>
        <w:tab w:val="clear" w:pos="5330"/>
        <w:tab w:val="clear" w:pos="6770"/>
        <w:tab w:val="clear" w:pos="8210"/>
        <w:tab w:val="clear" w:pos="9650"/>
        <w:tab w:val="clear" w:pos="11090"/>
        <w:tab w:val="clear" w:pos="12530"/>
        <w:tab w:val="clear" w:pos="13970"/>
        <w:tab w:val="left" w:pos="577"/>
        <w:tab w:val="left" w:pos="2017"/>
        <w:tab w:val="left" w:pos="3457"/>
        <w:tab w:val="left" w:pos="4897"/>
        <w:tab w:val="left" w:pos="6337"/>
        <w:tab w:val="left" w:pos="7777"/>
        <w:tab w:val="left" w:pos="9217"/>
        <w:tab w:val="left" w:pos="10657"/>
        <w:tab w:val="left" w:pos="12097"/>
        <w:tab w:val="left" w:pos="13537"/>
      </w:tabs>
      <w:spacing w:before="80"/>
    </w:pPr>
    <w:rPr>
      <w:sz w:val="32"/>
      <w:szCs w:val="32"/>
    </w:rPr>
  </w:style>
  <w:style w:type="paragraph" w:customStyle="1" w:styleId="Titre6LTGliederung6">
    <w:name w:val="Titre6~LT~Gliederung 6"/>
    <w:basedOn w:val="Titre6LTGliederung5"/>
    <w:rsid w:val="002364A7"/>
  </w:style>
  <w:style w:type="paragraph" w:customStyle="1" w:styleId="Titre6LTGliederung7">
    <w:name w:val="Titre6~LT~Gliederung 7"/>
    <w:basedOn w:val="Titre6LTGliederung6"/>
    <w:rsid w:val="002364A7"/>
  </w:style>
  <w:style w:type="paragraph" w:customStyle="1" w:styleId="Titre6LTGliederung8">
    <w:name w:val="Titre6~LT~Gliederung 8"/>
    <w:basedOn w:val="Titre6LTGliederung7"/>
    <w:rsid w:val="002364A7"/>
  </w:style>
  <w:style w:type="paragraph" w:customStyle="1" w:styleId="Titre6LTGliederung9">
    <w:name w:val="Titre6~LT~Gliederung 9"/>
    <w:basedOn w:val="Titre6LTGliederung8"/>
    <w:rsid w:val="002364A7"/>
  </w:style>
  <w:style w:type="paragraph" w:customStyle="1" w:styleId="Titre6LTTitel">
    <w:name w:val="Titre6~LT~Titel"/>
    <w:rsid w:val="002364A7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</w:pPr>
    <w:rPr>
      <w:rFonts w:ascii="Mangal" w:eastAsia="Mangal" w:hAnsi="Mangal"/>
      <w:color w:val="575F6D"/>
      <w:sz w:val="60"/>
      <w:szCs w:val="60"/>
    </w:rPr>
  </w:style>
  <w:style w:type="paragraph" w:customStyle="1" w:styleId="Titre6LTUntertitel">
    <w:name w:val="Titre6~LT~Untertitel"/>
    <w:rsid w:val="002364A7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120"/>
      <w:jc w:val="center"/>
    </w:pPr>
    <w:rPr>
      <w:rFonts w:ascii="Mangal" w:eastAsia="Mangal" w:hAnsi="Mangal"/>
      <w:color w:val="000000"/>
      <w:sz w:val="48"/>
      <w:szCs w:val="48"/>
    </w:rPr>
  </w:style>
  <w:style w:type="paragraph" w:customStyle="1" w:styleId="Titre6LTNotizen">
    <w:name w:val="Titre6~LT~Notizen"/>
    <w:rsid w:val="002364A7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/>
    </w:pPr>
    <w:rPr>
      <w:rFonts w:ascii="Mangal" w:eastAsia="Mangal" w:hAnsi="Mangal"/>
      <w:color w:val="000000"/>
    </w:rPr>
  </w:style>
  <w:style w:type="paragraph" w:customStyle="1" w:styleId="Titre6LTHintergrundobjekte">
    <w:name w:val="Titre6~LT~Hintergrundobjekte"/>
    <w:rsid w:val="002364A7"/>
    <w:pPr>
      <w:suppressAutoHyphens/>
      <w:autoSpaceDE w:val="0"/>
    </w:pPr>
  </w:style>
  <w:style w:type="paragraph" w:customStyle="1" w:styleId="Titre6LTHintergrund">
    <w:name w:val="Titre6~LT~Hintergrund"/>
    <w:rsid w:val="002364A7"/>
    <w:pPr>
      <w:suppressAutoHyphens/>
      <w:autoSpaceDE w:val="0"/>
      <w:jc w:val="center"/>
    </w:pPr>
  </w:style>
  <w:style w:type="character" w:customStyle="1" w:styleId="NumberingSymbols">
    <w:name w:val="Numbering Symbols"/>
    <w:rsid w:val="002364A7"/>
  </w:style>
  <w:style w:type="character" w:customStyle="1" w:styleId="BulletSymbols">
    <w:name w:val="Bullet Symbols"/>
    <w:rsid w:val="002364A7"/>
    <w:rPr>
      <w:rFonts w:ascii="OpenSymbol" w:eastAsia="OpenSymbol" w:hAnsi="OpenSymbol" w:cs="OpenSymbol"/>
    </w:rPr>
  </w:style>
  <w:style w:type="numbering" w:customStyle="1" w:styleId="WWNum1">
    <w:name w:val="WWNum1"/>
    <w:basedOn w:val="Aucuneliste"/>
    <w:rsid w:val="002364A7"/>
    <w:pPr>
      <w:numPr>
        <w:numId w:val="1"/>
      </w:numPr>
    </w:pPr>
  </w:style>
  <w:style w:type="numbering" w:customStyle="1" w:styleId="WWNum2">
    <w:name w:val="WWNum2"/>
    <w:basedOn w:val="Aucuneliste"/>
    <w:rsid w:val="002364A7"/>
    <w:pPr>
      <w:numPr>
        <w:numId w:val="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606</Words>
  <Characters>3338</Characters>
  <Application>Microsoft Office Word</Application>
  <DocSecurity>0</DocSecurity>
  <Lines>27</Lines>
  <Paragraphs>7</Paragraphs>
  <ScaleCrop>false</ScaleCrop>
  <Company>UTC</Company>
  <LinksUpToDate>false</LinksUpToDate>
  <CharactersWithSpaces>3937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Léon Jules</dc:creator>
  <cp:lastModifiedBy>lenay</cp:lastModifiedBy>
  <cp:revision>2</cp:revision>
  <dcterms:created xsi:type="dcterms:W3CDTF">2014-05-05T00:11:00Z</dcterms:created>
  <dcterms:modified xsi:type="dcterms:W3CDTF">2014-05-05T00:11:00Z</dcterms:modified>
</cp:coreProperties>
</file>